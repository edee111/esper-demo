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672" w:rsidRPr="00C52C0C" w:rsidRDefault="00AB1672" w:rsidP="00AB1672">
      <w:pPr>
        <w:spacing w:after="600"/>
        <w:jc w:val="center"/>
        <w:rPr>
          <w:rFonts w:ascii="Palatino Linotype" w:hAnsi="Palatino Linotype"/>
          <w:sz w:val="50"/>
          <w:szCs w:val="50"/>
        </w:rPr>
      </w:pPr>
      <w:r w:rsidRPr="00C52C0C">
        <w:rPr>
          <w:rFonts w:ascii="Palatino Linotype" w:hAnsi="Palatino Linotype"/>
          <w:sz w:val="50"/>
          <w:szCs w:val="50"/>
        </w:rPr>
        <w:t>Masarykova univerzita</w:t>
      </w:r>
    </w:p>
    <w:p w:rsidR="00AB1672" w:rsidRPr="00C52C0C" w:rsidRDefault="00AB1672" w:rsidP="00AB1672">
      <w:pPr>
        <w:spacing w:after="600"/>
        <w:jc w:val="center"/>
        <w:rPr>
          <w:rFonts w:ascii="Palatino Linotype" w:hAnsi="Palatino Linotype"/>
          <w:sz w:val="40"/>
          <w:szCs w:val="40"/>
        </w:rPr>
      </w:pPr>
      <w:r w:rsidRPr="00C52C0C">
        <w:rPr>
          <w:rFonts w:ascii="Palatino Linotype" w:hAnsi="Palatino Linotype"/>
          <w:sz w:val="40"/>
          <w:szCs w:val="40"/>
        </w:rPr>
        <w:t>Fakulta informatiky</w:t>
      </w:r>
    </w:p>
    <w:p w:rsidR="00AB1672" w:rsidRPr="00C52C0C" w:rsidRDefault="00A47A01" w:rsidP="00AB1672">
      <w:pPr>
        <w:jc w:val="center"/>
        <w:rPr>
          <w:rFonts w:ascii="Palatino Linotype" w:hAnsi="Palatino Linotype"/>
          <w:sz w:val="50"/>
          <w:szCs w:val="50"/>
        </w:rPr>
      </w:pPr>
      <w:r>
        <w:rPr>
          <w:rFonts w:ascii="Palatino Linotype" w:hAnsi="Palatino Linotype"/>
          <w:noProof/>
        </w:rPr>
        <w:drawing>
          <wp:inline distT="0" distB="0" distL="0" distR="0">
            <wp:extent cx="1781175" cy="1828800"/>
            <wp:effectExtent l="1905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28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672" w:rsidRPr="00C52C0C" w:rsidRDefault="00D61D31" w:rsidP="00C52C0C">
      <w:pPr>
        <w:suppressAutoHyphens/>
        <w:spacing w:before="1000" w:after="1000"/>
        <w:jc w:val="center"/>
        <w:rPr>
          <w:rFonts w:ascii="Palatino Linotype" w:hAnsi="Palatino Linotype"/>
          <w:sz w:val="50"/>
          <w:szCs w:val="50"/>
        </w:rPr>
      </w:pPr>
      <w:r>
        <w:rPr>
          <w:rFonts w:ascii="Palatino Linotype" w:hAnsi="Palatino Linotype"/>
          <w:sz w:val="50"/>
          <w:szCs w:val="50"/>
        </w:rPr>
        <w:t xml:space="preserve">Monitoring </w:t>
      </w:r>
      <w:proofErr w:type="spellStart"/>
      <w:r>
        <w:rPr>
          <w:rFonts w:ascii="Palatino Linotype" w:hAnsi="Palatino Linotype"/>
          <w:sz w:val="50"/>
          <w:szCs w:val="50"/>
        </w:rPr>
        <w:t>Esper</w:t>
      </w:r>
      <w:proofErr w:type="spellEnd"/>
      <w:r>
        <w:rPr>
          <w:rFonts w:ascii="Palatino Linotype" w:hAnsi="Palatino Linotype"/>
          <w:sz w:val="50"/>
          <w:szCs w:val="50"/>
        </w:rPr>
        <w:t xml:space="preserve"> serverů pomocí JMX</w:t>
      </w:r>
    </w:p>
    <w:p w:rsidR="00AB1672" w:rsidRPr="00C52C0C" w:rsidRDefault="00D61D31" w:rsidP="00AB1672">
      <w:pPr>
        <w:spacing w:after="1000"/>
        <w:jc w:val="center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Diplomová</w:t>
      </w:r>
      <w:r w:rsidR="00AB1672" w:rsidRPr="00C52C0C">
        <w:rPr>
          <w:rFonts w:ascii="Palatino Linotype" w:hAnsi="Palatino Linotype"/>
          <w:sz w:val="32"/>
          <w:szCs w:val="32"/>
        </w:rPr>
        <w:t xml:space="preserve"> práce</w:t>
      </w:r>
    </w:p>
    <w:p w:rsidR="00AB1672" w:rsidRPr="00C52C0C" w:rsidRDefault="00D61D31" w:rsidP="00AB1672">
      <w:pPr>
        <w:spacing w:before="1000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t>Eduard Tomek</w:t>
      </w:r>
      <w:r>
        <w:rPr>
          <w:rFonts w:ascii="Palatino Linotype" w:hAnsi="Palatino Linotype"/>
          <w:b/>
          <w:sz w:val="32"/>
          <w:szCs w:val="32"/>
        </w:rPr>
        <w:br/>
        <w:t>2015</w:t>
      </w:r>
    </w:p>
    <w:p w:rsidR="00AB1672" w:rsidRDefault="00AB1672" w:rsidP="00AB1672">
      <w:pPr>
        <w:spacing w:before="1000"/>
        <w:jc w:val="center"/>
        <w:rPr>
          <w:b/>
        </w:rPr>
      </w:pPr>
    </w:p>
    <w:p w:rsidR="00AB1672" w:rsidRDefault="00AB1672" w:rsidP="00AB1672"/>
    <w:p w:rsidR="003A4CF6" w:rsidRPr="00EC35D0" w:rsidRDefault="003A4CF6" w:rsidP="00026EC8">
      <w:pPr>
        <w:pStyle w:val="Odsazen"/>
        <w:spacing w:before="0" w:after="0"/>
        <w:rPr>
          <w:rFonts w:ascii="Palatino Linotype" w:hAnsi="Palatino Linotype"/>
          <w:sz w:val="28"/>
          <w:szCs w:val="28"/>
        </w:rPr>
      </w:pPr>
      <w:r w:rsidRPr="00EC35D0">
        <w:rPr>
          <w:rFonts w:ascii="Palatino Linotype" w:hAnsi="Palatino Linotype"/>
          <w:sz w:val="28"/>
          <w:szCs w:val="28"/>
        </w:rPr>
        <w:lastRenderedPageBreak/>
        <w:t>Prohlášení</w:t>
      </w:r>
    </w:p>
    <w:p w:rsidR="003A4CF6" w:rsidRPr="00C704DB" w:rsidRDefault="003A4CF6" w:rsidP="00C704DB">
      <w:pPr>
        <w:autoSpaceDE w:val="0"/>
        <w:autoSpaceDN w:val="0"/>
        <w:adjustRightInd w:val="0"/>
        <w:jc w:val="both"/>
        <w:rPr>
          <w:rFonts w:ascii="Palatino Linotype" w:hAnsi="Palatino Linotype" w:cs="TeXGyrePagella-Italic"/>
          <w:iCs/>
        </w:rPr>
      </w:pPr>
      <w:r w:rsidRPr="00C704DB">
        <w:rPr>
          <w:rFonts w:ascii="Palatino Linotype" w:hAnsi="Palatino Linotype" w:cs="TeXGyrePagella-Italic"/>
          <w:iCs/>
        </w:rPr>
        <w:t>Prohlašuji, že tato práce je mým původním autorským dílem, které jsem vypr</w:t>
      </w:r>
      <w:r w:rsidRPr="00C704DB">
        <w:rPr>
          <w:rFonts w:ascii="Palatino Linotype" w:hAnsi="Palatino Linotype" w:cs="TeXGyrePagella-Italic"/>
          <w:iCs/>
        </w:rPr>
        <w:t>a</w:t>
      </w:r>
      <w:r w:rsidRPr="00C704DB">
        <w:rPr>
          <w:rFonts w:ascii="Palatino Linotype" w:hAnsi="Palatino Linotype" w:cs="TeXGyrePagella-Italic"/>
          <w:iCs/>
        </w:rPr>
        <w:t>coval samostatně. Všechny zdroje, prameny a literaturu, které jsem při vypr</w:t>
      </w:r>
      <w:r w:rsidRPr="00C704DB">
        <w:rPr>
          <w:rFonts w:ascii="Palatino Linotype" w:hAnsi="Palatino Linotype" w:cs="TeXGyrePagella-Italic"/>
          <w:iCs/>
        </w:rPr>
        <w:t>a</w:t>
      </w:r>
      <w:r w:rsidRPr="00C704DB">
        <w:rPr>
          <w:rFonts w:ascii="Palatino Linotype" w:hAnsi="Palatino Linotype" w:cs="TeXGyrePagella-Italic"/>
          <w:iCs/>
        </w:rPr>
        <w:t>cování používal nebo z nich čerpal, v práci řádně cituji s uvedením úplného odkazu na příslušný zdroj.</w:t>
      </w:r>
    </w:p>
    <w:p w:rsidR="00AB1672" w:rsidRPr="00C704DB" w:rsidRDefault="00666825" w:rsidP="00EC35D0">
      <w:pPr>
        <w:spacing w:before="10200"/>
        <w:rPr>
          <w:rFonts w:ascii="Palatino Linotype" w:hAnsi="Palatino Linotype"/>
        </w:rPr>
      </w:pPr>
      <w:r w:rsidRPr="00EC35D0">
        <w:rPr>
          <w:rFonts w:ascii="Palatino Linotype" w:hAnsi="Palatino Linotype"/>
          <w:b/>
        </w:rPr>
        <w:t>Vedoucí práce</w:t>
      </w:r>
      <w:r>
        <w:rPr>
          <w:rFonts w:ascii="Palatino Linotype" w:hAnsi="Palatino Linotype"/>
        </w:rPr>
        <w:t xml:space="preserve">: </w:t>
      </w:r>
      <w:r w:rsidR="00474100">
        <w:rPr>
          <w:rFonts w:ascii="Palatino Linotype" w:hAnsi="Palatino Linotype"/>
        </w:rPr>
        <w:t xml:space="preserve">RNDR. Filip </w:t>
      </w:r>
      <w:proofErr w:type="spellStart"/>
      <w:r w:rsidR="00474100">
        <w:rPr>
          <w:rFonts w:ascii="Palatino Linotype" w:hAnsi="Palatino Linotype"/>
        </w:rPr>
        <w:t>Nguyen</w:t>
      </w:r>
      <w:proofErr w:type="spellEnd"/>
    </w:p>
    <w:p w:rsidR="00A94A34" w:rsidRDefault="003211CD" w:rsidP="00026EC8">
      <w:pPr>
        <w:pStyle w:val="Odsazen"/>
        <w:spacing w:before="10080" w:after="0"/>
        <w:rPr>
          <w:rFonts w:ascii="Palatino Linotype" w:hAnsi="Palatino Linotype"/>
          <w:bCs/>
          <w:sz w:val="28"/>
        </w:rPr>
      </w:pPr>
      <w:r w:rsidRPr="003211CD">
        <w:rPr>
          <w:rFonts w:ascii="Palatino Linotype" w:hAnsi="Palatino Linotype"/>
          <w:bCs/>
          <w:sz w:val="28"/>
        </w:rPr>
        <w:lastRenderedPageBreak/>
        <w:t>Poděkování</w:t>
      </w:r>
    </w:p>
    <w:p w:rsidR="003211CD" w:rsidRPr="003211CD" w:rsidRDefault="003211CD" w:rsidP="003211CD">
      <w:pPr>
        <w:pStyle w:val="Zklad"/>
      </w:pPr>
      <w:r>
        <w:t>N</w:t>
      </w:r>
      <w:r w:rsidR="0065363F">
        <w:t>a tomto místě bych rá</w:t>
      </w:r>
      <w:r w:rsidR="00474100">
        <w:t xml:space="preserve">d poděkoval RNDr. Filipu </w:t>
      </w:r>
      <w:proofErr w:type="spellStart"/>
      <w:r w:rsidR="00474100">
        <w:t>Nguyenovi</w:t>
      </w:r>
      <w:proofErr w:type="spellEnd"/>
      <w:r w:rsidR="0065363F">
        <w:t xml:space="preserve"> </w:t>
      </w:r>
      <w:r w:rsidR="005B415D">
        <w:t>za cenné rady potřebné k vytvoření této práce</w:t>
      </w:r>
      <w:r w:rsidR="00474100">
        <w:t xml:space="preserve"> a za vedení této práce</w:t>
      </w:r>
      <w:r w:rsidR="005B415D">
        <w:t xml:space="preserve">. </w:t>
      </w:r>
    </w:p>
    <w:p w:rsidR="003211CD" w:rsidRPr="00263543" w:rsidRDefault="003211CD" w:rsidP="002A3643">
      <w:pPr>
        <w:pStyle w:val="Jmnaastnk"/>
      </w:pPr>
    </w:p>
    <w:p w:rsidR="0004183D" w:rsidRDefault="00E01080" w:rsidP="00556157">
      <w:pPr>
        <w:pStyle w:val="Podpisprohlen"/>
        <w:spacing w:before="0"/>
        <w:rPr>
          <w:rStyle w:val="Anglicktext"/>
          <w:b/>
        </w:rPr>
      </w:pPr>
      <w:r w:rsidRPr="00C67955">
        <w:br w:type="page"/>
      </w:r>
      <w:proofErr w:type="spellStart"/>
      <w:r w:rsidR="00D7591D">
        <w:rPr>
          <w:rStyle w:val="Anglicktext"/>
          <w:b/>
        </w:rPr>
        <w:lastRenderedPageBreak/>
        <w:t>Shrnutí</w:t>
      </w:r>
      <w:proofErr w:type="spellEnd"/>
    </w:p>
    <w:p w:rsidR="00160101" w:rsidRDefault="00160101" w:rsidP="00053BA4">
      <w:pPr>
        <w:pStyle w:val="Zklad"/>
        <w:rPr>
          <w:rStyle w:val="Anglicktext"/>
          <w:lang w:val="cs-CZ"/>
        </w:rPr>
      </w:pPr>
      <w:r>
        <w:rPr>
          <w:rStyle w:val="Anglicktext"/>
          <w:lang w:val="cs-CZ"/>
        </w:rPr>
        <w:t xml:space="preserve">Cílem této diplomové práce je vytvoření aplikace pro monitoring </w:t>
      </w:r>
      <w:proofErr w:type="spellStart"/>
      <w:r>
        <w:rPr>
          <w:rStyle w:val="Anglicktext"/>
          <w:lang w:val="cs-CZ"/>
        </w:rPr>
        <w:t>Esper</w:t>
      </w:r>
      <w:proofErr w:type="spellEnd"/>
      <w:r>
        <w:rPr>
          <w:rStyle w:val="Anglicktext"/>
          <w:lang w:val="cs-CZ"/>
        </w:rPr>
        <w:t xml:space="preserve"> serverů pomocí JMX. V práci jsou popsány…</w:t>
      </w:r>
    </w:p>
    <w:p w:rsidR="0004183D" w:rsidRDefault="00A869D1" w:rsidP="002A3643">
      <w:pPr>
        <w:pStyle w:val="klovslova"/>
      </w:pPr>
      <w:r w:rsidRPr="00263543">
        <w:t>Klíčová slova</w:t>
      </w:r>
    </w:p>
    <w:p w:rsidR="00F8370A" w:rsidRDefault="00160101" w:rsidP="00160101">
      <w:pPr>
        <w:pStyle w:val="Dalodstavce"/>
        <w:ind w:firstLine="0"/>
      </w:pPr>
      <w:proofErr w:type="spellStart"/>
      <w:r>
        <w:t>Esper</w:t>
      </w:r>
      <w:proofErr w:type="spellEnd"/>
      <w:r>
        <w:t>, JMX, monitoring</w:t>
      </w:r>
      <w:r w:rsidR="00F8370A">
        <w:br w:type="page"/>
      </w:r>
    </w:p>
    <w:p w:rsidR="00011548" w:rsidRPr="00F8370A" w:rsidRDefault="00F44C00" w:rsidP="00F22AE3">
      <w:pPr>
        <w:pStyle w:val="NadpisObsah"/>
        <w:rPr>
          <w:noProof/>
          <w:color w:val="000000" w:themeColor="text1"/>
        </w:rPr>
      </w:pPr>
      <w:r w:rsidRPr="00263543">
        <w:lastRenderedPageBreak/>
        <w:t>Obsah</w:t>
      </w:r>
      <w:r w:rsidR="000716B8" w:rsidRPr="000716B8">
        <w:rPr>
          <w:rStyle w:val="Hypertextovodkaz"/>
          <w:color w:val="000000" w:themeColor="text1"/>
        </w:rPr>
        <w:fldChar w:fldCharType="begin"/>
      </w:r>
      <w:r w:rsidR="005C68C6" w:rsidRPr="00F8370A">
        <w:rPr>
          <w:rStyle w:val="Hypertextovodkaz"/>
          <w:color w:val="000000" w:themeColor="text1"/>
        </w:rPr>
        <w:instrText xml:space="preserve"> TOC \o "1-3" \h \z \u </w:instrText>
      </w:r>
      <w:r w:rsidR="000716B8" w:rsidRPr="000716B8">
        <w:rPr>
          <w:rStyle w:val="Hypertextovodkaz"/>
          <w:color w:val="000000" w:themeColor="text1"/>
        </w:rPr>
        <w:fldChar w:fldCharType="separate"/>
      </w:r>
    </w:p>
    <w:sdt>
      <w:sdtPr>
        <w:rPr>
          <w:rFonts w:ascii="Times New Roman" w:hAnsi="Times New Roman"/>
          <w:b w:val="0"/>
          <w:bCs w:val="0"/>
          <w:noProof w:val="0"/>
          <w:color w:val="0000FF"/>
        </w:rPr>
        <w:id w:val="9013613"/>
        <w:docPartObj>
          <w:docPartGallery w:val="Table of Contents"/>
          <w:docPartUnique/>
        </w:docPartObj>
      </w:sdtPr>
      <w:sdtContent>
        <w:p w:rsidR="002F1B67" w:rsidRDefault="000716B8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0716B8">
            <w:fldChar w:fldCharType="begin"/>
          </w:r>
          <w:r w:rsidR="00011548">
            <w:instrText xml:space="preserve"> TOC \o "1-3" \h \z \u </w:instrText>
          </w:r>
          <w:r w:rsidRPr="000716B8">
            <w:fldChar w:fldCharType="separate"/>
          </w:r>
          <w:hyperlink w:anchor="_Toc412191341" w:history="1">
            <w:r w:rsidR="002F1B67" w:rsidRPr="00DF72A8">
              <w:rPr>
                <w:rStyle w:val="Hypertextovodkaz"/>
              </w:rPr>
              <w:t>1</w:t>
            </w:r>
            <w:r w:rsidR="002F1B6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2F1B67" w:rsidRPr="00DF72A8">
              <w:rPr>
                <w:rStyle w:val="Hypertextovodkaz"/>
              </w:rPr>
              <w:t>Úvod</w:t>
            </w:r>
            <w:r w:rsidR="002F1B67">
              <w:rPr>
                <w:webHidden/>
              </w:rPr>
              <w:tab/>
            </w:r>
            <w:r w:rsidR="002F1B67">
              <w:rPr>
                <w:webHidden/>
              </w:rPr>
              <w:fldChar w:fldCharType="begin"/>
            </w:r>
            <w:r w:rsidR="002F1B67">
              <w:rPr>
                <w:webHidden/>
              </w:rPr>
              <w:instrText xml:space="preserve"> PAGEREF _Toc412191341 \h </w:instrText>
            </w:r>
            <w:r w:rsidR="002F1B67">
              <w:rPr>
                <w:webHidden/>
              </w:rPr>
            </w:r>
            <w:r w:rsidR="002F1B67">
              <w:rPr>
                <w:webHidden/>
              </w:rPr>
              <w:fldChar w:fldCharType="separate"/>
            </w:r>
            <w:r w:rsidR="002F1B67">
              <w:rPr>
                <w:webHidden/>
              </w:rPr>
              <w:t>7</w:t>
            </w:r>
            <w:r w:rsidR="002F1B67"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12191342" w:history="1">
            <w:r w:rsidRPr="00DF72A8">
              <w:rPr>
                <w:rStyle w:val="Hypertextovodkaz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Esper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2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12191343" w:history="1">
            <w:r w:rsidRPr="00DF72A8">
              <w:rPr>
                <w:rStyle w:val="Hypertextovodkaz"/>
              </w:rPr>
              <w:t>2.1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Komplexní zpracování událostí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2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12191344" w:history="1">
            <w:r w:rsidRPr="00DF72A8">
              <w:rPr>
                <w:rStyle w:val="Hypertextovodkaz"/>
              </w:rPr>
              <w:t>2.2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Esper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2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12191345" w:history="1">
            <w:r w:rsidRPr="00DF72A8">
              <w:rPr>
                <w:rStyle w:val="Hypertextovodkaz"/>
              </w:rPr>
              <w:t>2.3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Verze Esperu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2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12191346" w:history="1">
            <w:r w:rsidRPr="00DF72A8">
              <w:rPr>
                <w:rStyle w:val="Hypertextovodkaz"/>
              </w:rPr>
              <w:t>2.4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Příklady použití Esperu v praxi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2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12191347" w:history="1">
            <w:r w:rsidRPr="00DF72A8">
              <w:rPr>
                <w:rStyle w:val="Hypertextovodkaz"/>
              </w:rPr>
              <w:t>2.5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Fungování Esperu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2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12191348" w:history="1">
            <w:r w:rsidRPr="00DF72A8">
              <w:rPr>
                <w:rStyle w:val="Hypertextovodkaz"/>
              </w:rPr>
              <w:t>2.6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Sběr výkonnostních statistik v Esperu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12191349" w:history="1">
            <w:r w:rsidRPr="00DF72A8">
              <w:rPr>
                <w:rStyle w:val="Hypertextovodkaz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Monitoring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2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12191350" w:history="1">
            <w:r w:rsidRPr="00DF72A8">
              <w:rPr>
                <w:rStyle w:val="Hypertextovodkaz"/>
              </w:rPr>
              <w:t>3.1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Příbuzné práce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2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12191351" w:history="1">
            <w:r w:rsidRPr="00DF72A8">
              <w:rPr>
                <w:rStyle w:val="Hypertextovodkaz"/>
              </w:rPr>
              <w:t>3.2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Monitoring Java aplikací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2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12191352" w:history="1">
            <w:r w:rsidRPr="00DF72A8">
              <w:rPr>
                <w:rStyle w:val="Hypertextovodkaz"/>
              </w:rPr>
              <w:t>3.3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JMX standard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2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12191353" w:history="1">
            <w:r w:rsidRPr="00DF72A8">
              <w:rPr>
                <w:rStyle w:val="Hypertextovodkaz"/>
              </w:rPr>
              <w:t>3.4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Vizualizace monitorovaných dat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12191354" w:history="1">
            <w:r w:rsidRPr="00DF72A8">
              <w:rPr>
                <w:rStyle w:val="Hypertextovodkaz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Monitoring Esper serveru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2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12191355" w:history="1">
            <w:r w:rsidRPr="00DF72A8">
              <w:rPr>
                <w:rStyle w:val="Hypertextovodkaz"/>
              </w:rPr>
              <w:t>4.1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Aplikace pro monitoring Esper serveru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2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12191356" w:history="1">
            <w:r w:rsidRPr="00DF72A8">
              <w:rPr>
                <w:rStyle w:val="Hypertextovodkaz"/>
              </w:rPr>
              <w:t>4.2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Monitorované vlastnosti Esper serveru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2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12191357" w:history="1">
            <w:r w:rsidRPr="00DF72A8">
              <w:rPr>
                <w:rStyle w:val="Hypertextovodkaz"/>
              </w:rPr>
              <w:t>4.3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JMX server pro Esper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2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12191358" w:history="1">
            <w:r w:rsidRPr="00DF72A8">
              <w:rPr>
                <w:rStyle w:val="Hypertextovodkaz"/>
              </w:rPr>
              <w:t>4.4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JMX klient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12191359" w:history="1">
            <w:r w:rsidRPr="00DF72A8">
              <w:rPr>
                <w:rStyle w:val="Hypertextovodkaz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Testování aplikace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2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12191360" w:history="1">
            <w:r w:rsidRPr="00DF72A8">
              <w:rPr>
                <w:rStyle w:val="Hypertextovodkaz"/>
              </w:rPr>
              <w:t>5.1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Pokusná měření na umělých příkladech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2191361" w:history="1">
            <w:r w:rsidRPr="00DF72A8">
              <w:rPr>
                <w:rStyle w:val="Hypertextovodkaz"/>
              </w:rPr>
              <w:t>5.1.1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Případ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2191362" w:history="1">
            <w:r w:rsidRPr="00DF72A8">
              <w:rPr>
                <w:rStyle w:val="Hypertextovodkaz"/>
              </w:rPr>
              <w:t>5.1.2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Případ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2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12191363" w:history="1">
            <w:r w:rsidRPr="00DF72A8">
              <w:rPr>
                <w:rStyle w:val="Hypertextovodkaz"/>
              </w:rPr>
              <w:t>5.2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Výkonnostní testy Esperu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2191364" w:history="1">
            <w:r w:rsidRPr="00DF72A8">
              <w:rPr>
                <w:rStyle w:val="Hypertextovodkaz"/>
              </w:rPr>
              <w:t>5.2.1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Subscriber vs. Listener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2191365" w:history="1">
            <w:r w:rsidRPr="00DF72A8">
              <w:rPr>
                <w:rStyle w:val="Hypertextovodkaz"/>
              </w:rPr>
              <w:t>5.2.2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Další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12191366" w:history="1">
            <w:r w:rsidRPr="00DF72A8">
              <w:rPr>
                <w:rStyle w:val="Hypertextovodkaz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Budoucí práce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12191367" w:history="1">
            <w:r w:rsidRPr="00DF72A8">
              <w:rPr>
                <w:rStyle w:val="Hypertextovodkaz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Závěr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12191368" w:history="1">
            <w:r w:rsidRPr="00DF72A8">
              <w:rPr>
                <w:rStyle w:val="Hypertextovodkaz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Literatura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F1B67" w:rsidRDefault="002F1B6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12191369" w:history="1">
            <w:r w:rsidRPr="00DF72A8">
              <w:rPr>
                <w:rStyle w:val="Hypertextovodkaz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DF72A8">
              <w:rPr>
                <w:rStyle w:val="Hypertextovodkaz"/>
              </w:rPr>
              <w:t>Příloha 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_Toc412191369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11548" w:rsidRDefault="000716B8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:rsidR="00F8370A" w:rsidRPr="00F8370A" w:rsidRDefault="00F8370A" w:rsidP="00011548">
      <w:pPr>
        <w:pStyle w:val="Obsah1"/>
        <w:rPr>
          <w:color w:val="000000" w:themeColor="text1"/>
        </w:rPr>
      </w:pPr>
    </w:p>
    <w:p w:rsidR="00F8370A" w:rsidRPr="00F8370A" w:rsidRDefault="00F8370A">
      <w:pPr>
        <w:rPr>
          <w:rFonts w:ascii="Palatino Linotype" w:hAnsi="Palatino Linotype"/>
          <w:b/>
          <w:bCs/>
          <w:noProof/>
          <w:color w:val="000000" w:themeColor="text1"/>
        </w:rPr>
      </w:pPr>
    </w:p>
    <w:p w:rsidR="00F8370A" w:rsidRPr="00F8370A" w:rsidRDefault="00F8370A">
      <w:pPr>
        <w:rPr>
          <w:rFonts w:ascii="Palatino Linotype" w:hAnsi="Palatino Linotype"/>
          <w:b/>
          <w:bCs/>
          <w:noProof/>
          <w:color w:val="000000" w:themeColor="text1"/>
        </w:rPr>
        <w:sectPr w:rsidR="00F8370A" w:rsidRPr="00F8370A" w:rsidSect="00F46279">
          <w:headerReference w:type="even" r:id="rId9"/>
          <w:pgSz w:w="11906" w:h="16838" w:code="9"/>
          <w:pgMar w:top="1418" w:right="1418" w:bottom="2268" w:left="851" w:header="1276" w:footer="1276" w:gutter="1134"/>
          <w:cols w:space="708"/>
          <w:titlePg/>
          <w:docGrid w:linePitch="360"/>
        </w:sectPr>
      </w:pPr>
    </w:p>
    <w:p w:rsidR="00633DCB" w:rsidRDefault="000716B8" w:rsidP="00F8370A">
      <w:pPr>
        <w:pStyle w:val="Hlavnnadpis"/>
        <w:rPr>
          <w:rStyle w:val="Hypertextovodkaz"/>
          <w:rFonts w:ascii="Palatino Linotype" w:hAnsi="Palatino Linotype"/>
          <w:color w:val="000000" w:themeColor="text1"/>
        </w:rPr>
      </w:pPr>
      <w:r w:rsidRPr="00F8370A">
        <w:rPr>
          <w:rStyle w:val="Hypertextovodkaz"/>
          <w:rFonts w:ascii="Palatino Linotype" w:hAnsi="Palatino Linotype"/>
          <w:color w:val="000000" w:themeColor="text1"/>
        </w:rPr>
        <w:lastRenderedPageBreak/>
        <w:fldChar w:fldCharType="end"/>
      </w:r>
      <w:bookmarkStart w:id="0" w:name="_Toc412191341"/>
      <w:r w:rsidR="00F8370A" w:rsidRPr="00F8370A">
        <w:rPr>
          <w:rStyle w:val="Hypertextovodkaz"/>
          <w:rFonts w:ascii="Palatino Linotype" w:hAnsi="Palatino Linotype"/>
          <w:color w:val="000000" w:themeColor="text1"/>
        </w:rPr>
        <w:t>Úvod</w:t>
      </w:r>
      <w:bookmarkEnd w:id="0"/>
    </w:p>
    <w:p w:rsidR="00EA5617" w:rsidRDefault="00160101" w:rsidP="00EB166E">
      <w:pPr>
        <w:pStyle w:val="Dalodstavce"/>
      </w:pPr>
      <w:r>
        <w:t>Úvodní slova…</w:t>
      </w:r>
    </w:p>
    <w:p w:rsidR="00417589" w:rsidRPr="00F90BF4" w:rsidRDefault="00417589" w:rsidP="00F90BF4">
      <w:pPr>
        <w:pStyle w:val="Dalodstavce"/>
      </w:pPr>
    </w:p>
    <w:p w:rsidR="00CB2BC2" w:rsidRDefault="00CB2BC2" w:rsidP="00CB2BC2">
      <w:pPr>
        <w:pStyle w:val="Zklad"/>
      </w:pPr>
    </w:p>
    <w:p w:rsidR="00CB2BC2" w:rsidRDefault="00CB2BC2" w:rsidP="00CB2BC2">
      <w:pPr>
        <w:pStyle w:val="Dalodstavce"/>
      </w:pPr>
    </w:p>
    <w:p w:rsidR="00CB2BC2" w:rsidRDefault="00160101" w:rsidP="0056469A">
      <w:pPr>
        <w:pStyle w:val="Hlavnnadpis"/>
      </w:pPr>
      <w:bookmarkStart w:id="1" w:name="_Toc412191342"/>
      <w:proofErr w:type="spellStart"/>
      <w:r>
        <w:lastRenderedPageBreak/>
        <w:t>Esper</w:t>
      </w:r>
      <w:bookmarkEnd w:id="1"/>
      <w:proofErr w:type="spellEnd"/>
    </w:p>
    <w:p w:rsidR="0056469A" w:rsidRDefault="00160101" w:rsidP="00106467">
      <w:pPr>
        <w:pStyle w:val="Podnadpis"/>
      </w:pPr>
      <w:bookmarkStart w:id="2" w:name="_Toc412191343"/>
      <w:r>
        <w:t>Komplexní zpracování událostí</w:t>
      </w:r>
      <w:bookmarkEnd w:id="2"/>
    </w:p>
    <w:p w:rsidR="0056469A" w:rsidRDefault="009562B0" w:rsidP="006A6D27">
      <w:pPr>
        <w:pStyle w:val="Podnadpis"/>
      </w:pPr>
      <w:bookmarkStart w:id="3" w:name="_Toc412191344"/>
      <w:proofErr w:type="spellStart"/>
      <w:r>
        <w:t>Esper</w:t>
      </w:r>
      <w:bookmarkEnd w:id="3"/>
      <w:proofErr w:type="spellEnd"/>
    </w:p>
    <w:p w:rsidR="0056469A" w:rsidRDefault="009562B0" w:rsidP="00EE0316">
      <w:pPr>
        <w:pStyle w:val="Podnadpis"/>
      </w:pPr>
      <w:bookmarkStart w:id="4" w:name="_Toc412191345"/>
      <w:r>
        <w:t xml:space="preserve">Verze </w:t>
      </w:r>
      <w:proofErr w:type="spellStart"/>
      <w:r>
        <w:t>Esperu</w:t>
      </w:r>
      <w:bookmarkEnd w:id="4"/>
      <w:proofErr w:type="spellEnd"/>
    </w:p>
    <w:p w:rsidR="008B2078" w:rsidRDefault="008B2078" w:rsidP="008B2078">
      <w:pPr>
        <w:pStyle w:val="Podnadpis"/>
      </w:pPr>
      <w:bookmarkStart w:id="5" w:name="_Toc412191346"/>
      <w:r>
        <w:t xml:space="preserve">Příklady použití </w:t>
      </w:r>
      <w:proofErr w:type="spellStart"/>
      <w:r>
        <w:t>Esperu</w:t>
      </w:r>
      <w:proofErr w:type="spellEnd"/>
      <w:r>
        <w:t xml:space="preserve"> v praxi</w:t>
      </w:r>
      <w:bookmarkEnd w:id="5"/>
    </w:p>
    <w:p w:rsidR="008B2078" w:rsidRDefault="008B2078" w:rsidP="008B2078">
      <w:pPr>
        <w:pStyle w:val="Podnadpis"/>
      </w:pPr>
      <w:bookmarkStart w:id="6" w:name="_Toc412191347"/>
      <w:r>
        <w:t xml:space="preserve">Fungování </w:t>
      </w:r>
      <w:proofErr w:type="spellStart"/>
      <w:r>
        <w:t>Esperu</w:t>
      </w:r>
      <w:bookmarkEnd w:id="6"/>
      <w:proofErr w:type="spellEnd"/>
    </w:p>
    <w:p w:rsidR="008B2078" w:rsidRDefault="008B2078" w:rsidP="008B2078">
      <w:pPr>
        <w:pStyle w:val="Podnadpis"/>
      </w:pPr>
      <w:bookmarkStart w:id="7" w:name="_Toc412191348"/>
      <w:r>
        <w:t xml:space="preserve">Sběr výkonnostních statistik v </w:t>
      </w:r>
      <w:proofErr w:type="spellStart"/>
      <w:r>
        <w:t>Esperu</w:t>
      </w:r>
      <w:bookmarkEnd w:id="7"/>
      <w:proofErr w:type="spellEnd"/>
    </w:p>
    <w:p w:rsidR="008B2078" w:rsidRPr="008B2078" w:rsidRDefault="008B2078" w:rsidP="008B2078">
      <w:pPr>
        <w:pStyle w:val="Dalodstavce"/>
        <w:ind w:firstLine="0"/>
      </w:pPr>
    </w:p>
    <w:p w:rsidR="008B2078" w:rsidRPr="008B2078" w:rsidRDefault="008B2078" w:rsidP="008B2078">
      <w:pPr>
        <w:pStyle w:val="Zklad"/>
      </w:pPr>
    </w:p>
    <w:p w:rsidR="0056469A" w:rsidRDefault="008B2078" w:rsidP="00107E85">
      <w:pPr>
        <w:pStyle w:val="Hlavnnadpis"/>
      </w:pPr>
      <w:bookmarkStart w:id="8" w:name="_Toc412191349"/>
      <w:r>
        <w:lastRenderedPageBreak/>
        <w:t>Monitoring</w:t>
      </w:r>
      <w:bookmarkEnd w:id="8"/>
    </w:p>
    <w:p w:rsidR="0056469A" w:rsidRPr="00212681" w:rsidRDefault="001526F4" w:rsidP="006C11FA">
      <w:pPr>
        <w:pStyle w:val="Podnadpis"/>
      </w:pPr>
      <w:bookmarkStart w:id="9" w:name="_Toc412191350"/>
      <w:r>
        <w:t>Příbuzné práce</w:t>
      </w:r>
      <w:bookmarkEnd w:id="9"/>
    </w:p>
    <w:p w:rsidR="0056469A" w:rsidRDefault="001526F4" w:rsidP="00E55FE6">
      <w:pPr>
        <w:pStyle w:val="Podnadpis"/>
      </w:pPr>
      <w:bookmarkStart w:id="10" w:name="_Toc412191351"/>
      <w:r>
        <w:t>Monitoring Java aplikací</w:t>
      </w:r>
      <w:bookmarkEnd w:id="10"/>
    </w:p>
    <w:p w:rsidR="0056469A" w:rsidRDefault="001526F4" w:rsidP="004D2F80">
      <w:pPr>
        <w:pStyle w:val="Podnadpis"/>
      </w:pPr>
      <w:bookmarkStart w:id="11" w:name="_Toc412191352"/>
      <w:r>
        <w:t>JMX standard</w:t>
      </w:r>
      <w:bookmarkEnd w:id="11"/>
    </w:p>
    <w:p w:rsidR="005C2DD5" w:rsidRPr="005C2DD5" w:rsidRDefault="001526F4" w:rsidP="005C2DD5">
      <w:pPr>
        <w:pStyle w:val="Podnadpis"/>
      </w:pPr>
      <w:bookmarkStart w:id="12" w:name="_Toc412191353"/>
      <w:r>
        <w:t>Vizualizace monitorovaných dat</w:t>
      </w:r>
      <w:bookmarkEnd w:id="12"/>
    </w:p>
    <w:p w:rsidR="0056469A" w:rsidRDefault="001526F4" w:rsidP="00DB312A">
      <w:pPr>
        <w:pStyle w:val="Hlavnnadpis"/>
      </w:pPr>
      <w:bookmarkStart w:id="13" w:name="_Toc412191354"/>
      <w:r>
        <w:lastRenderedPageBreak/>
        <w:t xml:space="preserve">Monitoring </w:t>
      </w:r>
      <w:proofErr w:type="spellStart"/>
      <w:r>
        <w:t>Esper</w:t>
      </w:r>
      <w:proofErr w:type="spellEnd"/>
      <w:r>
        <w:t xml:space="preserve"> serveru</w:t>
      </w:r>
      <w:bookmarkEnd w:id="13"/>
    </w:p>
    <w:p w:rsidR="002D489D" w:rsidRDefault="00286E3F" w:rsidP="002D489D">
      <w:pPr>
        <w:pStyle w:val="Podnadpis"/>
      </w:pPr>
      <w:bookmarkStart w:id="14" w:name="_Toc412191355"/>
      <w:r>
        <w:t xml:space="preserve">Aplikace pro monitoring </w:t>
      </w:r>
      <w:proofErr w:type="spellStart"/>
      <w:r>
        <w:t>Esper</w:t>
      </w:r>
      <w:proofErr w:type="spellEnd"/>
      <w:r>
        <w:t xml:space="preserve"> serveru</w:t>
      </w:r>
      <w:bookmarkEnd w:id="14"/>
    </w:p>
    <w:p w:rsidR="0056469A" w:rsidRDefault="00286E3F" w:rsidP="00706540">
      <w:pPr>
        <w:pStyle w:val="Podnadpis"/>
      </w:pPr>
      <w:bookmarkStart w:id="15" w:name="_Toc412191356"/>
      <w:r>
        <w:t xml:space="preserve">Monitorované vlastnosti </w:t>
      </w:r>
      <w:proofErr w:type="spellStart"/>
      <w:r>
        <w:t>Esper</w:t>
      </w:r>
      <w:proofErr w:type="spellEnd"/>
      <w:r>
        <w:t xml:space="preserve"> serveru</w:t>
      </w:r>
      <w:bookmarkEnd w:id="15"/>
    </w:p>
    <w:p w:rsidR="0056469A" w:rsidRDefault="00286E3F" w:rsidP="008519D4">
      <w:pPr>
        <w:pStyle w:val="Podnadpis"/>
      </w:pPr>
      <w:bookmarkStart w:id="16" w:name="_Toc412191357"/>
      <w:r>
        <w:t xml:space="preserve">JMX server pro </w:t>
      </w:r>
      <w:proofErr w:type="spellStart"/>
      <w:r>
        <w:t>Esper</w:t>
      </w:r>
      <w:bookmarkEnd w:id="16"/>
      <w:proofErr w:type="spellEnd"/>
    </w:p>
    <w:p w:rsidR="0056469A" w:rsidRDefault="00286E3F" w:rsidP="00492230">
      <w:pPr>
        <w:pStyle w:val="Podnadpis"/>
      </w:pPr>
      <w:bookmarkStart w:id="17" w:name="_Toc412191358"/>
      <w:r>
        <w:t>JMX klient</w:t>
      </w:r>
      <w:bookmarkEnd w:id="17"/>
      <w:r>
        <w:t xml:space="preserve"> </w:t>
      </w:r>
    </w:p>
    <w:p w:rsidR="0056469A" w:rsidRDefault="00286E3F" w:rsidP="009B24D5">
      <w:pPr>
        <w:pStyle w:val="Hlavnnadpis"/>
      </w:pPr>
      <w:bookmarkStart w:id="18" w:name="_Toc412191359"/>
      <w:r>
        <w:lastRenderedPageBreak/>
        <w:t>Testování aplikace</w:t>
      </w:r>
      <w:bookmarkEnd w:id="18"/>
    </w:p>
    <w:p w:rsidR="0056469A" w:rsidRDefault="008228AC" w:rsidP="00122985">
      <w:pPr>
        <w:pStyle w:val="Podnadpis"/>
      </w:pPr>
      <w:bookmarkStart w:id="19" w:name="_Toc325113044"/>
      <w:bookmarkStart w:id="20" w:name="_Toc412191360"/>
      <w:r>
        <w:t>P</w:t>
      </w:r>
      <w:bookmarkEnd w:id="19"/>
      <w:r w:rsidR="00286E3F">
        <w:t>okusná měření na umělých příkladech</w:t>
      </w:r>
      <w:bookmarkEnd w:id="20"/>
    </w:p>
    <w:p w:rsidR="00111DE8" w:rsidRDefault="00111DE8" w:rsidP="00111DE8">
      <w:pPr>
        <w:pStyle w:val="Podpodnadpis"/>
      </w:pPr>
      <w:bookmarkStart w:id="21" w:name="_Toc412191361"/>
      <w:r>
        <w:t>Případ 1</w:t>
      </w:r>
      <w:bookmarkEnd w:id="21"/>
    </w:p>
    <w:p w:rsidR="00111DE8" w:rsidRDefault="00111DE8" w:rsidP="00111DE8">
      <w:pPr>
        <w:pStyle w:val="Podpodnadpis"/>
      </w:pPr>
      <w:bookmarkStart w:id="22" w:name="_Toc412191362"/>
      <w:r>
        <w:t>Případ 2</w:t>
      </w:r>
      <w:bookmarkEnd w:id="22"/>
    </w:p>
    <w:p w:rsidR="008228AC" w:rsidRDefault="005D0CAC" w:rsidP="008228AC">
      <w:pPr>
        <w:pStyle w:val="Podnadpis"/>
      </w:pPr>
      <w:bookmarkStart w:id="23" w:name="_Toc412191363"/>
      <w:r>
        <w:t xml:space="preserve">Výkonnostní testy </w:t>
      </w:r>
      <w:proofErr w:type="spellStart"/>
      <w:r>
        <w:t>Esperu</w:t>
      </w:r>
      <w:bookmarkEnd w:id="23"/>
      <w:proofErr w:type="spellEnd"/>
    </w:p>
    <w:p w:rsidR="00111DE8" w:rsidRDefault="00111DE8" w:rsidP="00111DE8">
      <w:pPr>
        <w:pStyle w:val="Podpodnadpis"/>
      </w:pPr>
      <w:bookmarkStart w:id="24" w:name="_Toc412191364"/>
      <w:proofErr w:type="spellStart"/>
      <w:r>
        <w:t>Subscriber</w:t>
      </w:r>
      <w:proofErr w:type="spellEnd"/>
      <w:r>
        <w:t xml:space="preserve"> vs. </w:t>
      </w:r>
      <w:proofErr w:type="spellStart"/>
      <w:r>
        <w:t>Listener</w:t>
      </w:r>
      <w:bookmarkEnd w:id="24"/>
      <w:proofErr w:type="spellEnd"/>
    </w:p>
    <w:p w:rsidR="00111DE8" w:rsidRDefault="00111DE8" w:rsidP="00111DE8">
      <w:pPr>
        <w:pStyle w:val="Podpodnadpis"/>
      </w:pPr>
      <w:bookmarkStart w:id="25" w:name="_Toc412191365"/>
      <w:r>
        <w:t>Další</w:t>
      </w:r>
      <w:bookmarkEnd w:id="25"/>
    </w:p>
    <w:p w:rsidR="00111DE8" w:rsidRPr="00111DE8" w:rsidRDefault="00111DE8" w:rsidP="00111DE8">
      <w:pPr>
        <w:pStyle w:val="Zklad"/>
      </w:pPr>
    </w:p>
    <w:p w:rsidR="00111DE8" w:rsidRPr="00111DE8" w:rsidRDefault="00111DE8" w:rsidP="00111DE8">
      <w:pPr>
        <w:pStyle w:val="Zklad"/>
      </w:pPr>
    </w:p>
    <w:p w:rsidR="005D0CAC" w:rsidRPr="005D0CAC" w:rsidRDefault="005D0CAC" w:rsidP="005D0CAC">
      <w:pPr>
        <w:pStyle w:val="Zklad"/>
      </w:pPr>
    </w:p>
    <w:p w:rsidR="008228AC" w:rsidRPr="008228AC" w:rsidRDefault="008228AC" w:rsidP="008228AC">
      <w:pPr>
        <w:pStyle w:val="Zklad"/>
      </w:pPr>
    </w:p>
    <w:p w:rsidR="005874AE" w:rsidRDefault="001F612B" w:rsidP="005874AE">
      <w:pPr>
        <w:pStyle w:val="Hlavnnadpis"/>
      </w:pPr>
      <w:bookmarkStart w:id="26" w:name="_Toc325113054"/>
      <w:bookmarkStart w:id="27" w:name="_Toc412191366"/>
      <w:r>
        <w:lastRenderedPageBreak/>
        <w:t>B</w:t>
      </w:r>
      <w:r w:rsidR="0006348E" w:rsidRPr="0006348E">
        <w:t>udoucí</w:t>
      </w:r>
      <w:r w:rsidR="0006348E">
        <w:t xml:space="preserve"> práce</w:t>
      </w:r>
      <w:bookmarkEnd w:id="26"/>
      <w:bookmarkEnd w:id="27"/>
    </w:p>
    <w:p w:rsidR="005874AE" w:rsidRPr="00E5293A" w:rsidRDefault="001F612B" w:rsidP="00E5293A">
      <w:pPr>
        <w:pStyle w:val="Dalodstavce"/>
      </w:pPr>
      <w:r>
        <w:t>Co ještě by se dalo vylepšit?</w:t>
      </w:r>
    </w:p>
    <w:p w:rsidR="00E5293A" w:rsidRPr="00E5293A" w:rsidRDefault="00E5293A" w:rsidP="00E5293A">
      <w:pPr>
        <w:pStyle w:val="Dalodstavce"/>
      </w:pPr>
    </w:p>
    <w:p w:rsidR="0025521A" w:rsidRDefault="007D43CE" w:rsidP="0006348E">
      <w:pPr>
        <w:pStyle w:val="Hlavnnadpis"/>
      </w:pPr>
      <w:bookmarkStart w:id="28" w:name="_Toc325113055"/>
      <w:bookmarkStart w:id="29" w:name="_Toc412191367"/>
      <w:r w:rsidRPr="0006348E">
        <w:lastRenderedPageBreak/>
        <w:t>Závěr</w:t>
      </w:r>
      <w:bookmarkEnd w:id="28"/>
      <w:bookmarkEnd w:id="29"/>
    </w:p>
    <w:p w:rsidR="0056469A" w:rsidRDefault="000D3110" w:rsidP="000D3110">
      <w:pPr>
        <w:pStyle w:val="Hlavnnadpis"/>
      </w:pPr>
      <w:bookmarkStart w:id="30" w:name="_Toc325113056"/>
      <w:bookmarkStart w:id="31" w:name="_Toc412191368"/>
      <w:r w:rsidRPr="000D3110">
        <w:lastRenderedPageBreak/>
        <w:t>Literatura</w:t>
      </w:r>
      <w:bookmarkEnd w:id="30"/>
      <w:bookmarkEnd w:id="31"/>
    </w:p>
    <w:p w:rsidR="000A1FED" w:rsidRPr="000A1FED" w:rsidRDefault="00286E3F" w:rsidP="000A1FED">
      <w:pPr>
        <w:pStyle w:val="Hlavnnadpis"/>
      </w:pPr>
      <w:r>
        <w:lastRenderedPageBreak/>
        <w:t xml:space="preserve"> </w:t>
      </w:r>
      <w:bookmarkStart w:id="32" w:name="_Toc412191369"/>
      <w:r w:rsidR="000A1FED" w:rsidRPr="009D04CC">
        <w:t>Příloha A</w:t>
      </w:r>
      <w:bookmarkEnd w:id="32"/>
    </w:p>
    <w:p w:rsidR="000A1FED" w:rsidRPr="000A1FED" w:rsidRDefault="000A1FED" w:rsidP="000A1FED">
      <w:pPr>
        <w:pStyle w:val="Dalodstavce"/>
      </w:pPr>
    </w:p>
    <w:p w:rsidR="00A42AD2" w:rsidRPr="00A42AD2" w:rsidRDefault="00A42AD2" w:rsidP="00A42AD2">
      <w:pPr>
        <w:pStyle w:val="Zklad"/>
      </w:pPr>
    </w:p>
    <w:sectPr w:rsidR="00A42AD2" w:rsidRPr="00A42AD2" w:rsidSect="000A1FED">
      <w:headerReference w:type="default" r:id="rId10"/>
      <w:pgSz w:w="11906" w:h="16838" w:code="9"/>
      <w:pgMar w:top="1418" w:right="1418" w:bottom="2268" w:left="851" w:header="1276" w:footer="1276" w:gutter="113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9F3" w:rsidRDefault="007139F3">
      <w:r>
        <w:separator/>
      </w:r>
    </w:p>
    <w:p w:rsidR="007139F3" w:rsidRDefault="007139F3"/>
    <w:p w:rsidR="007139F3" w:rsidRDefault="007139F3"/>
    <w:p w:rsidR="007139F3" w:rsidRDefault="007139F3"/>
    <w:p w:rsidR="007139F3" w:rsidRDefault="007139F3"/>
  </w:endnote>
  <w:endnote w:type="continuationSeparator" w:id="0">
    <w:p w:rsidR="007139F3" w:rsidRDefault="007139F3">
      <w:r>
        <w:continuationSeparator/>
      </w:r>
    </w:p>
    <w:p w:rsidR="007139F3" w:rsidRDefault="007139F3"/>
    <w:p w:rsidR="007139F3" w:rsidRDefault="007139F3"/>
    <w:p w:rsidR="007139F3" w:rsidRDefault="007139F3"/>
    <w:p w:rsidR="007139F3" w:rsidRDefault="007139F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0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eXGyrePagella-Ital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9F3" w:rsidRDefault="007139F3">
      <w:r>
        <w:separator/>
      </w:r>
    </w:p>
  </w:footnote>
  <w:footnote w:type="continuationSeparator" w:id="0">
    <w:p w:rsidR="007139F3" w:rsidRDefault="007139F3">
      <w:r>
        <w:continuationSeparator/>
      </w:r>
    </w:p>
    <w:p w:rsidR="007139F3" w:rsidRDefault="007139F3"/>
    <w:p w:rsidR="007139F3" w:rsidRDefault="007139F3"/>
    <w:p w:rsidR="007139F3" w:rsidRDefault="007139F3"/>
    <w:p w:rsidR="007139F3" w:rsidRDefault="007139F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8BA" w:rsidRDefault="005338BA" w:rsidP="002A3643">
    <w:pPr>
      <w:pStyle w:val="Zhlavvlevo"/>
    </w:pPr>
    <w:r>
      <w:rPr>
        <w:rStyle w:val="slostrnky"/>
      </w:rPr>
      <w:fldChar w:fldCharType="begin"/>
    </w:r>
    <w:r>
      <w:rPr>
        <w:rStyle w:val="slostrnky"/>
      </w:rPr>
      <w:instrText xml:space="preserve"> PAGE </w:instrText>
    </w:r>
    <w:r>
      <w:rPr>
        <w:rStyle w:val="slostrnky"/>
      </w:rPr>
      <w:fldChar w:fldCharType="separate"/>
    </w:r>
    <w:r>
      <w:rPr>
        <w:rStyle w:val="slostrnky"/>
        <w:noProof/>
      </w:rPr>
      <w:t>20</w:t>
    </w:r>
    <w:r>
      <w:rPr>
        <w:rStyle w:val="slostrnky"/>
      </w:rPr>
      <w:fldChar w:fldCharType="end"/>
    </w:r>
    <w:r>
      <w:rPr>
        <w:rStyle w:val="slostrnky"/>
      </w:rPr>
      <w:tab/>
    </w:r>
    <w:fldSimple w:instr=" STYLEREF  &quot;Hlavní nadpis&quot;  \* MERGEFORMAT ">
      <w:r w:rsidRPr="005E0EDD">
        <w:rPr>
          <w:rStyle w:val="slostrnky"/>
          <w:noProof/>
        </w:rPr>
        <w:t>Úvod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8BA" w:rsidRDefault="005338BA" w:rsidP="002A3643">
    <w:pPr>
      <w:pStyle w:val="Zhlavvlevo"/>
    </w:pPr>
    <w:fldSimple w:instr=" STYLEREF  &quot;Hlavní nadpis&quot;  \* MERGEFORMAT ">
      <w:r w:rsidR="002F1B67">
        <w:rPr>
          <w:noProof/>
        </w:rPr>
        <w:t>Příloha A</w:t>
      </w:r>
    </w:fldSimple>
    <w:r>
      <w:tab/>
    </w:r>
    <w:r>
      <w:rPr>
        <w:rStyle w:val="slostrnky"/>
        <w:rFonts w:ascii="Times New Roman" w:hAnsi="Times New Roman"/>
      </w:rPr>
      <w:fldChar w:fldCharType="begin"/>
    </w:r>
    <w:r>
      <w:rPr>
        <w:rStyle w:val="slostrnky"/>
        <w:rFonts w:ascii="Times New Roman" w:hAnsi="Times New Roman"/>
      </w:rPr>
      <w:instrText xml:space="preserve"> PAGE </w:instrText>
    </w:r>
    <w:r>
      <w:rPr>
        <w:rStyle w:val="slostrnky"/>
        <w:rFonts w:ascii="Times New Roman" w:hAnsi="Times New Roman"/>
      </w:rPr>
      <w:fldChar w:fldCharType="separate"/>
    </w:r>
    <w:r w:rsidR="002F1B67">
      <w:rPr>
        <w:rStyle w:val="slostrnky"/>
        <w:rFonts w:ascii="Times New Roman" w:hAnsi="Times New Roman"/>
        <w:noProof/>
      </w:rPr>
      <w:t>15</w:t>
    </w:r>
    <w:r>
      <w:rPr>
        <w:rStyle w:val="slostrnky"/>
        <w:rFonts w:ascii="Times New Roman" w:hAnsi="Times New Roman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7447B0A"/>
    <w:multiLevelType w:val="multilevel"/>
    <w:tmpl w:val="47E45596"/>
    <w:lvl w:ilvl="0">
      <w:start w:val="1"/>
      <w:numFmt w:val="decimal"/>
      <w:pStyle w:val="Hlavnnadpis"/>
      <w:lvlText w:val="%1"/>
      <w:lvlJc w:val="left"/>
      <w:pPr>
        <w:tabs>
          <w:tab w:val="num" w:pos="482"/>
        </w:tabs>
        <w:ind w:left="480" w:hanging="480"/>
      </w:pPr>
      <w:rPr>
        <w:rFonts w:hint="default"/>
      </w:rPr>
    </w:lvl>
    <w:lvl w:ilvl="1">
      <w:start w:val="1"/>
      <w:numFmt w:val="decimal"/>
      <w:pStyle w:val="Podnadpis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Podpodnadpis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4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48"/>
        </w:tabs>
        <w:ind w:left="1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92"/>
        </w:tabs>
        <w:ind w:left="1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6"/>
        </w:tabs>
        <w:ind w:left="1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80"/>
        </w:tabs>
        <w:ind w:left="1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24"/>
        </w:tabs>
        <w:ind w:left="1824" w:hanging="1584"/>
      </w:pPr>
      <w:rPr>
        <w:rFonts w:hint="default"/>
      </w:rPr>
    </w:lvl>
  </w:abstractNum>
  <w:abstractNum w:abstractNumId="2">
    <w:nsid w:val="136420B1"/>
    <w:multiLevelType w:val="hybridMultilevel"/>
    <w:tmpl w:val="750228D6"/>
    <w:lvl w:ilvl="0" w:tplc="025E0AF8">
      <w:start w:val="1"/>
      <w:numFmt w:val="bullet"/>
      <w:pStyle w:val="Neslovanvet"/>
      <w:lvlText w:val=""/>
      <w:lvlJc w:val="left"/>
      <w:pPr>
        <w:tabs>
          <w:tab w:val="num" w:pos="240"/>
        </w:tabs>
        <w:ind w:left="478" w:hanging="238"/>
      </w:pPr>
      <w:rPr>
        <w:rFonts w:ascii="Symbol" w:hAnsi="Symbol" w:hint="default"/>
        <w:color w:val="auto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6C2217"/>
    <w:multiLevelType w:val="multilevel"/>
    <w:tmpl w:val="1848DD2E"/>
    <w:lvl w:ilvl="0">
      <w:start w:val="1"/>
      <w:numFmt w:val="decimal"/>
      <w:pStyle w:val="slovanvet"/>
      <w:lvlText w:val="%1."/>
      <w:lvlJc w:val="right"/>
      <w:pPr>
        <w:tabs>
          <w:tab w:val="num" w:pos="482"/>
        </w:tabs>
        <w:ind w:left="480" w:hanging="280"/>
      </w:pPr>
      <w:rPr>
        <w:rFonts w:hint="default"/>
        <w:color w:val="000000"/>
      </w:rPr>
    </w:lvl>
    <w:lvl w:ilvl="1">
      <w:start w:val="1"/>
      <w:numFmt w:val="decimal"/>
      <w:pStyle w:val="slovanvet--druhrove"/>
      <w:lvlText w:val="%1.%2."/>
      <w:lvlJc w:val="left"/>
      <w:pPr>
        <w:tabs>
          <w:tab w:val="num" w:pos="964"/>
        </w:tabs>
        <w:ind w:left="964" w:hanging="482"/>
      </w:pPr>
      <w:rPr>
        <w:rFonts w:hint="default"/>
      </w:rPr>
    </w:lvl>
    <w:lvl w:ilvl="2">
      <w:start w:val="1"/>
      <w:numFmt w:val="decimal"/>
      <w:pStyle w:val="slovanvet--tetrove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4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48"/>
        </w:tabs>
        <w:ind w:left="1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92"/>
        </w:tabs>
        <w:ind w:left="1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6"/>
        </w:tabs>
        <w:ind w:left="1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80"/>
        </w:tabs>
        <w:ind w:left="1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24"/>
        </w:tabs>
        <w:ind w:left="1824" w:hanging="1584"/>
      </w:pPr>
      <w:rPr>
        <w:rFonts w:hint="default"/>
      </w:rPr>
    </w:lvl>
  </w:abstractNum>
  <w:abstractNum w:abstractNumId="4">
    <w:nsid w:val="1F151D4A"/>
    <w:multiLevelType w:val="multilevel"/>
    <w:tmpl w:val="EEB07E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1EC3207"/>
    <w:multiLevelType w:val="hybridMultilevel"/>
    <w:tmpl w:val="4E64CA4A"/>
    <w:lvl w:ilvl="0" w:tplc="D13463CE">
      <w:start w:val="1"/>
      <w:numFmt w:val="decimal"/>
      <w:pStyle w:val="Popisektabulky"/>
      <w:lvlText w:val="Tab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2C00B05"/>
    <w:multiLevelType w:val="multilevel"/>
    <w:tmpl w:val="A6D47DB6"/>
    <w:lvl w:ilvl="0">
      <w:start w:val="1"/>
      <w:numFmt w:val="upperLetter"/>
      <w:pStyle w:val="Hlavnnadpis--plohy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4"/>
        </w:tabs>
        <w:ind w:left="764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01"/>
        </w:tabs>
        <w:ind w:left="1501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4"/>
        </w:tabs>
        <w:ind w:left="9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48"/>
        </w:tabs>
        <w:ind w:left="10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92"/>
        </w:tabs>
        <w:ind w:left="11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36"/>
        </w:tabs>
        <w:ind w:left="13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80"/>
        </w:tabs>
        <w:ind w:left="1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4"/>
        </w:tabs>
        <w:ind w:left="1624" w:hanging="1584"/>
      </w:pPr>
      <w:rPr>
        <w:rFonts w:hint="default"/>
      </w:rPr>
    </w:lvl>
  </w:abstractNum>
  <w:abstractNum w:abstractNumId="7">
    <w:nsid w:val="75C97E9B"/>
    <w:multiLevelType w:val="hybridMultilevel"/>
    <w:tmpl w:val="2D78BA12"/>
    <w:lvl w:ilvl="0" w:tplc="F5DA6AE2">
      <w:start w:val="1"/>
      <w:numFmt w:val="lowerLetter"/>
      <w:pStyle w:val="slovanvet-abc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C31B78"/>
    <w:multiLevelType w:val="hybridMultilevel"/>
    <w:tmpl w:val="8B9C6216"/>
    <w:lvl w:ilvl="0" w:tplc="D166DD8A">
      <w:start w:val="1"/>
      <w:numFmt w:val="decimal"/>
      <w:pStyle w:val="Popisekobrzku"/>
      <w:lvlText w:val="Obr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9"/>
  <w:autoHyphenation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6668A0"/>
    <w:rsid w:val="000003C0"/>
    <w:rsid w:val="000004FC"/>
    <w:rsid w:val="000008D8"/>
    <w:rsid w:val="00000A49"/>
    <w:rsid w:val="00001174"/>
    <w:rsid w:val="00001B75"/>
    <w:rsid w:val="00001B88"/>
    <w:rsid w:val="00003273"/>
    <w:rsid w:val="00003335"/>
    <w:rsid w:val="000046C4"/>
    <w:rsid w:val="000048F8"/>
    <w:rsid w:val="00004E31"/>
    <w:rsid w:val="0000547E"/>
    <w:rsid w:val="00006358"/>
    <w:rsid w:val="00006A66"/>
    <w:rsid w:val="00006B4D"/>
    <w:rsid w:val="0000753E"/>
    <w:rsid w:val="00007D31"/>
    <w:rsid w:val="0001015C"/>
    <w:rsid w:val="00011326"/>
    <w:rsid w:val="00011548"/>
    <w:rsid w:val="000142E2"/>
    <w:rsid w:val="0001513D"/>
    <w:rsid w:val="00015C8E"/>
    <w:rsid w:val="00015FF2"/>
    <w:rsid w:val="00016A03"/>
    <w:rsid w:val="00016A36"/>
    <w:rsid w:val="00017E15"/>
    <w:rsid w:val="00020474"/>
    <w:rsid w:val="00020D8B"/>
    <w:rsid w:val="000213E5"/>
    <w:rsid w:val="00022075"/>
    <w:rsid w:val="0002484F"/>
    <w:rsid w:val="00025017"/>
    <w:rsid w:val="00026802"/>
    <w:rsid w:val="00026EC8"/>
    <w:rsid w:val="0002733C"/>
    <w:rsid w:val="00027983"/>
    <w:rsid w:val="0003139D"/>
    <w:rsid w:val="000322DA"/>
    <w:rsid w:val="0003276D"/>
    <w:rsid w:val="00032C19"/>
    <w:rsid w:val="00033887"/>
    <w:rsid w:val="00033FA1"/>
    <w:rsid w:val="00035479"/>
    <w:rsid w:val="000357E6"/>
    <w:rsid w:val="00036AE7"/>
    <w:rsid w:val="0004183D"/>
    <w:rsid w:val="00042887"/>
    <w:rsid w:val="0004474E"/>
    <w:rsid w:val="0004495F"/>
    <w:rsid w:val="00045288"/>
    <w:rsid w:val="00046BEC"/>
    <w:rsid w:val="000502AA"/>
    <w:rsid w:val="00051BAC"/>
    <w:rsid w:val="00052E65"/>
    <w:rsid w:val="00053319"/>
    <w:rsid w:val="000537F2"/>
    <w:rsid w:val="000539EF"/>
    <w:rsid w:val="00053B8E"/>
    <w:rsid w:val="00053BA4"/>
    <w:rsid w:val="000542DE"/>
    <w:rsid w:val="00055615"/>
    <w:rsid w:val="00056287"/>
    <w:rsid w:val="00056438"/>
    <w:rsid w:val="000569F1"/>
    <w:rsid w:val="00056AB7"/>
    <w:rsid w:val="00060232"/>
    <w:rsid w:val="00060761"/>
    <w:rsid w:val="000627ED"/>
    <w:rsid w:val="0006348E"/>
    <w:rsid w:val="00063A37"/>
    <w:rsid w:val="00064E3A"/>
    <w:rsid w:val="0006627C"/>
    <w:rsid w:val="00066AE5"/>
    <w:rsid w:val="00070ED7"/>
    <w:rsid w:val="000716B8"/>
    <w:rsid w:val="00076044"/>
    <w:rsid w:val="00076A30"/>
    <w:rsid w:val="00076E89"/>
    <w:rsid w:val="00077EBE"/>
    <w:rsid w:val="00080BF6"/>
    <w:rsid w:val="0008102D"/>
    <w:rsid w:val="000841A7"/>
    <w:rsid w:val="00085F66"/>
    <w:rsid w:val="000863E4"/>
    <w:rsid w:val="000866A3"/>
    <w:rsid w:val="00087B96"/>
    <w:rsid w:val="0009542E"/>
    <w:rsid w:val="00095F2B"/>
    <w:rsid w:val="000A0556"/>
    <w:rsid w:val="000A1FED"/>
    <w:rsid w:val="000A2C37"/>
    <w:rsid w:val="000A3848"/>
    <w:rsid w:val="000A58B0"/>
    <w:rsid w:val="000B06E2"/>
    <w:rsid w:val="000B0AE0"/>
    <w:rsid w:val="000B0EC2"/>
    <w:rsid w:val="000B1384"/>
    <w:rsid w:val="000B169A"/>
    <w:rsid w:val="000B18E1"/>
    <w:rsid w:val="000B2392"/>
    <w:rsid w:val="000B2A6C"/>
    <w:rsid w:val="000B2DC9"/>
    <w:rsid w:val="000B2FE1"/>
    <w:rsid w:val="000B4568"/>
    <w:rsid w:val="000B5697"/>
    <w:rsid w:val="000B596E"/>
    <w:rsid w:val="000B5A44"/>
    <w:rsid w:val="000B5B60"/>
    <w:rsid w:val="000B5E71"/>
    <w:rsid w:val="000B6C54"/>
    <w:rsid w:val="000C005A"/>
    <w:rsid w:val="000C061E"/>
    <w:rsid w:val="000C2298"/>
    <w:rsid w:val="000C2CAF"/>
    <w:rsid w:val="000C3EE8"/>
    <w:rsid w:val="000C678B"/>
    <w:rsid w:val="000C6CDB"/>
    <w:rsid w:val="000C7D89"/>
    <w:rsid w:val="000D04EB"/>
    <w:rsid w:val="000D151E"/>
    <w:rsid w:val="000D288C"/>
    <w:rsid w:val="000D3110"/>
    <w:rsid w:val="000D4D0F"/>
    <w:rsid w:val="000D5F70"/>
    <w:rsid w:val="000D6DC4"/>
    <w:rsid w:val="000E069A"/>
    <w:rsid w:val="000E0DD5"/>
    <w:rsid w:val="000E113F"/>
    <w:rsid w:val="000E2574"/>
    <w:rsid w:val="000E2756"/>
    <w:rsid w:val="000E31CE"/>
    <w:rsid w:val="000E6500"/>
    <w:rsid w:val="000E751F"/>
    <w:rsid w:val="000E7A0A"/>
    <w:rsid w:val="000F070A"/>
    <w:rsid w:val="000F086B"/>
    <w:rsid w:val="000F1C94"/>
    <w:rsid w:val="000F20A0"/>
    <w:rsid w:val="000F47F3"/>
    <w:rsid w:val="00101B7F"/>
    <w:rsid w:val="00102854"/>
    <w:rsid w:val="00102EBF"/>
    <w:rsid w:val="00103537"/>
    <w:rsid w:val="00105493"/>
    <w:rsid w:val="00106063"/>
    <w:rsid w:val="00106467"/>
    <w:rsid w:val="00106540"/>
    <w:rsid w:val="0010714E"/>
    <w:rsid w:val="00107AE7"/>
    <w:rsid w:val="00107E85"/>
    <w:rsid w:val="0011087E"/>
    <w:rsid w:val="00111DE8"/>
    <w:rsid w:val="0011266E"/>
    <w:rsid w:val="00113173"/>
    <w:rsid w:val="00116D45"/>
    <w:rsid w:val="00117046"/>
    <w:rsid w:val="001203DE"/>
    <w:rsid w:val="00120D67"/>
    <w:rsid w:val="00122125"/>
    <w:rsid w:val="00122985"/>
    <w:rsid w:val="00122F2B"/>
    <w:rsid w:val="00123134"/>
    <w:rsid w:val="00123AF9"/>
    <w:rsid w:val="0012449C"/>
    <w:rsid w:val="0012453F"/>
    <w:rsid w:val="00124BCB"/>
    <w:rsid w:val="001259DA"/>
    <w:rsid w:val="00125DEA"/>
    <w:rsid w:val="00126528"/>
    <w:rsid w:val="00127018"/>
    <w:rsid w:val="0012721C"/>
    <w:rsid w:val="00127A4A"/>
    <w:rsid w:val="00127EF5"/>
    <w:rsid w:val="00130841"/>
    <w:rsid w:val="0013229B"/>
    <w:rsid w:val="00132CF1"/>
    <w:rsid w:val="0013324E"/>
    <w:rsid w:val="001334BD"/>
    <w:rsid w:val="00133599"/>
    <w:rsid w:val="0013576B"/>
    <w:rsid w:val="00135E76"/>
    <w:rsid w:val="00136EC5"/>
    <w:rsid w:val="0014123D"/>
    <w:rsid w:val="001425E6"/>
    <w:rsid w:val="00144D48"/>
    <w:rsid w:val="00145EE7"/>
    <w:rsid w:val="001471B7"/>
    <w:rsid w:val="00150DED"/>
    <w:rsid w:val="00152482"/>
    <w:rsid w:val="001526F4"/>
    <w:rsid w:val="00153849"/>
    <w:rsid w:val="00154884"/>
    <w:rsid w:val="001553AC"/>
    <w:rsid w:val="00156675"/>
    <w:rsid w:val="001569F6"/>
    <w:rsid w:val="00157BBE"/>
    <w:rsid w:val="00160101"/>
    <w:rsid w:val="0016170E"/>
    <w:rsid w:val="00162323"/>
    <w:rsid w:val="0016330D"/>
    <w:rsid w:val="00165AB0"/>
    <w:rsid w:val="001662A0"/>
    <w:rsid w:val="001663E3"/>
    <w:rsid w:val="00166437"/>
    <w:rsid w:val="00166E2C"/>
    <w:rsid w:val="0016784B"/>
    <w:rsid w:val="00171C9F"/>
    <w:rsid w:val="00172EC7"/>
    <w:rsid w:val="00173534"/>
    <w:rsid w:val="001740E4"/>
    <w:rsid w:val="0017653E"/>
    <w:rsid w:val="00176D79"/>
    <w:rsid w:val="00177036"/>
    <w:rsid w:val="00177293"/>
    <w:rsid w:val="0017776F"/>
    <w:rsid w:val="001777D1"/>
    <w:rsid w:val="00177DE4"/>
    <w:rsid w:val="00180F69"/>
    <w:rsid w:val="001817FA"/>
    <w:rsid w:val="0018231A"/>
    <w:rsid w:val="0018392B"/>
    <w:rsid w:val="00184AE2"/>
    <w:rsid w:val="00186CF1"/>
    <w:rsid w:val="00192B0A"/>
    <w:rsid w:val="00192EF8"/>
    <w:rsid w:val="00193088"/>
    <w:rsid w:val="00193180"/>
    <w:rsid w:val="00193525"/>
    <w:rsid w:val="00193D5F"/>
    <w:rsid w:val="00196E05"/>
    <w:rsid w:val="00197A9D"/>
    <w:rsid w:val="001A0806"/>
    <w:rsid w:val="001A0B9E"/>
    <w:rsid w:val="001A0B9F"/>
    <w:rsid w:val="001A2784"/>
    <w:rsid w:val="001A2F7B"/>
    <w:rsid w:val="001A387E"/>
    <w:rsid w:val="001A3E9B"/>
    <w:rsid w:val="001A44A5"/>
    <w:rsid w:val="001A4A42"/>
    <w:rsid w:val="001A5AA3"/>
    <w:rsid w:val="001A7154"/>
    <w:rsid w:val="001B01EF"/>
    <w:rsid w:val="001B0753"/>
    <w:rsid w:val="001B2DDA"/>
    <w:rsid w:val="001B3DF2"/>
    <w:rsid w:val="001B622C"/>
    <w:rsid w:val="001C138D"/>
    <w:rsid w:val="001C19F5"/>
    <w:rsid w:val="001C3B78"/>
    <w:rsid w:val="001C3E54"/>
    <w:rsid w:val="001C3E6E"/>
    <w:rsid w:val="001C4D55"/>
    <w:rsid w:val="001C5FD0"/>
    <w:rsid w:val="001C7095"/>
    <w:rsid w:val="001C70B4"/>
    <w:rsid w:val="001D0120"/>
    <w:rsid w:val="001D457E"/>
    <w:rsid w:val="001D45EA"/>
    <w:rsid w:val="001D5AEB"/>
    <w:rsid w:val="001D64EF"/>
    <w:rsid w:val="001E07A1"/>
    <w:rsid w:val="001E11F1"/>
    <w:rsid w:val="001E1714"/>
    <w:rsid w:val="001E176F"/>
    <w:rsid w:val="001E1B71"/>
    <w:rsid w:val="001E33BB"/>
    <w:rsid w:val="001E49C7"/>
    <w:rsid w:val="001E7C5A"/>
    <w:rsid w:val="001F0303"/>
    <w:rsid w:val="001F271E"/>
    <w:rsid w:val="001F5586"/>
    <w:rsid w:val="001F6018"/>
    <w:rsid w:val="001F612B"/>
    <w:rsid w:val="001F6EAA"/>
    <w:rsid w:val="001F7345"/>
    <w:rsid w:val="00200D4A"/>
    <w:rsid w:val="00200E58"/>
    <w:rsid w:val="00202A8E"/>
    <w:rsid w:val="0020381A"/>
    <w:rsid w:val="002055D2"/>
    <w:rsid w:val="00205B00"/>
    <w:rsid w:val="00206055"/>
    <w:rsid w:val="002103A5"/>
    <w:rsid w:val="00211AC0"/>
    <w:rsid w:val="002125CA"/>
    <w:rsid w:val="002128C9"/>
    <w:rsid w:val="0021319F"/>
    <w:rsid w:val="00215781"/>
    <w:rsid w:val="002159A0"/>
    <w:rsid w:val="00217463"/>
    <w:rsid w:val="00217853"/>
    <w:rsid w:val="00217FE2"/>
    <w:rsid w:val="00221FDA"/>
    <w:rsid w:val="00223EBD"/>
    <w:rsid w:val="00224AD9"/>
    <w:rsid w:val="002308F9"/>
    <w:rsid w:val="0023145A"/>
    <w:rsid w:val="00231642"/>
    <w:rsid w:val="0023175A"/>
    <w:rsid w:val="00232A8F"/>
    <w:rsid w:val="0023328E"/>
    <w:rsid w:val="002332A5"/>
    <w:rsid w:val="00233CB0"/>
    <w:rsid w:val="00234224"/>
    <w:rsid w:val="00234BCF"/>
    <w:rsid w:val="002351D0"/>
    <w:rsid w:val="00236A4F"/>
    <w:rsid w:val="00237321"/>
    <w:rsid w:val="00240E08"/>
    <w:rsid w:val="0024203C"/>
    <w:rsid w:val="0024313E"/>
    <w:rsid w:val="002440BD"/>
    <w:rsid w:val="00246932"/>
    <w:rsid w:val="00246AE5"/>
    <w:rsid w:val="00247AB0"/>
    <w:rsid w:val="0025238E"/>
    <w:rsid w:val="00252B96"/>
    <w:rsid w:val="0025410E"/>
    <w:rsid w:val="0025521A"/>
    <w:rsid w:val="0025730E"/>
    <w:rsid w:val="00260BE0"/>
    <w:rsid w:val="00261245"/>
    <w:rsid w:val="0026303D"/>
    <w:rsid w:val="00263543"/>
    <w:rsid w:val="0026378C"/>
    <w:rsid w:val="00264E51"/>
    <w:rsid w:val="00264F51"/>
    <w:rsid w:val="002651CF"/>
    <w:rsid w:val="002670D6"/>
    <w:rsid w:val="002675BF"/>
    <w:rsid w:val="002736D9"/>
    <w:rsid w:val="00273D24"/>
    <w:rsid w:val="002752AB"/>
    <w:rsid w:val="002755DC"/>
    <w:rsid w:val="00277E1D"/>
    <w:rsid w:val="00280C03"/>
    <w:rsid w:val="00280F8B"/>
    <w:rsid w:val="00281691"/>
    <w:rsid w:val="00281EDF"/>
    <w:rsid w:val="0028267F"/>
    <w:rsid w:val="0028322D"/>
    <w:rsid w:val="00283847"/>
    <w:rsid w:val="00283F17"/>
    <w:rsid w:val="00284546"/>
    <w:rsid w:val="0028572B"/>
    <w:rsid w:val="0028593C"/>
    <w:rsid w:val="00286196"/>
    <w:rsid w:val="00286E3F"/>
    <w:rsid w:val="002870C8"/>
    <w:rsid w:val="00287744"/>
    <w:rsid w:val="002917DD"/>
    <w:rsid w:val="00291E1C"/>
    <w:rsid w:val="002928DC"/>
    <w:rsid w:val="00295930"/>
    <w:rsid w:val="00295AC8"/>
    <w:rsid w:val="00296711"/>
    <w:rsid w:val="002A2362"/>
    <w:rsid w:val="002A24CC"/>
    <w:rsid w:val="002A2A7C"/>
    <w:rsid w:val="002A2EC8"/>
    <w:rsid w:val="002A3643"/>
    <w:rsid w:val="002A3676"/>
    <w:rsid w:val="002A567D"/>
    <w:rsid w:val="002A5C66"/>
    <w:rsid w:val="002A6817"/>
    <w:rsid w:val="002A6CE7"/>
    <w:rsid w:val="002A79D7"/>
    <w:rsid w:val="002B31E7"/>
    <w:rsid w:val="002B58CF"/>
    <w:rsid w:val="002B6000"/>
    <w:rsid w:val="002C0D87"/>
    <w:rsid w:val="002C10DA"/>
    <w:rsid w:val="002C1CB1"/>
    <w:rsid w:val="002C2BA5"/>
    <w:rsid w:val="002C36AC"/>
    <w:rsid w:val="002C3CA2"/>
    <w:rsid w:val="002C6817"/>
    <w:rsid w:val="002D0903"/>
    <w:rsid w:val="002D0BCF"/>
    <w:rsid w:val="002D1A9E"/>
    <w:rsid w:val="002D25B7"/>
    <w:rsid w:val="002D2E8C"/>
    <w:rsid w:val="002D489D"/>
    <w:rsid w:val="002D4D60"/>
    <w:rsid w:val="002D6A56"/>
    <w:rsid w:val="002D7200"/>
    <w:rsid w:val="002D7929"/>
    <w:rsid w:val="002E0C1C"/>
    <w:rsid w:val="002E1998"/>
    <w:rsid w:val="002E19EA"/>
    <w:rsid w:val="002E304F"/>
    <w:rsid w:val="002E3E99"/>
    <w:rsid w:val="002E4400"/>
    <w:rsid w:val="002E44C9"/>
    <w:rsid w:val="002E74D3"/>
    <w:rsid w:val="002E7D49"/>
    <w:rsid w:val="002F1B22"/>
    <w:rsid w:val="002F1B67"/>
    <w:rsid w:val="002F1CAB"/>
    <w:rsid w:val="002F1ED2"/>
    <w:rsid w:val="002F2A57"/>
    <w:rsid w:val="002F308B"/>
    <w:rsid w:val="002F3CCF"/>
    <w:rsid w:val="002F44BD"/>
    <w:rsid w:val="002F69B5"/>
    <w:rsid w:val="002F7230"/>
    <w:rsid w:val="002F7C10"/>
    <w:rsid w:val="00300D63"/>
    <w:rsid w:val="00301E92"/>
    <w:rsid w:val="0030249F"/>
    <w:rsid w:val="00302EDD"/>
    <w:rsid w:val="00302F4E"/>
    <w:rsid w:val="0030396E"/>
    <w:rsid w:val="003043BD"/>
    <w:rsid w:val="003051F7"/>
    <w:rsid w:val="00305AE4"/>
    <w:rsid w:val="00306814"/>
    <w:rsid w:val="00310E10"/>
    <w:rsid w:val="00311C77"/>
    <w:rsid w:val="00311E99"/>
    <w:rsid w:val="00312767"/>
    <w:rsid w:val="00312B94"/>
    <w:rsid w:val="0031402A"/>
    <w:rsid w:val="00314ADB"/>
    <w:rsid w:val="00317302"/>
    <w:rsid w:val="003211CD"/>
    <w:rsid w:val="003211D9"/>
    <w:rsid w:val="00323066"/>
    <w:rsid w:val="003255FB"/>
    <w:rsid w:val="00325AA1"/>
    <w:rsid w:val="0033044B"/>
    <w:rsid w:val="003319C4"/>
    <w:rsid w:val="00333AB0"/>
    <w:rsid w:val="00333CA5"/>
    <w:rsid w:val="00334915"/>
    <w:rsid w:val="00335664"/>
    <w:rsid w:val="00335813"/>
    <w:rsid w:val="00341F62"/>
    <w:rsid w:val="00342068"/>
    <w:rsid w:val="00342891"/>
    <w:rsid w:val="00343B45"/>
    <w:rsid w:val="003451DC"/>
    <w:rsid w:val="00345341"/>
    <w:rsid w:val="0034553C"/>
    <w:rsid w:val="00345C9D"/>
    <w:rsid w:val="00347442"/>
    <w:rsid w:val="00347CE0"/>
    <w:rsid w:val="0035039D"/>
    <w:rsid w:val="00350DE7"/>
    <w:rsid w:val="003516FB"/>
    <w:rsid w:val="0035183A"/>
    <w:rsid w:val="00351BAB"/>
    <w:rsid w:val="00351E37"/>
    <w:rsid w:val="00351E6B"/>
    <w:rsid w:val="00352C9E"/>
    <w:rsid w:val="00354ECD"/>
    <w:rsid w:val="0035610A"/>
    <w:rsid w:val="00357EBE"/>
    <w:rsid w:val="00360199"/>
    <w:rsid w:val="0036058B"/>
    <w:rsid w:val="00362E86"/>
    <w:rsid w:val="00364EA5"/>
    <w:rsid w:val="0036613B"/>
    <w:rsid w:val="003662AF"/>
    <w:rsid w:val="003664E4"/>
    <w:rsid w:val="00370174"/>
    <w:rsid w:val="003715CD"/>
    <w:rsid w:val="003715DB"/>
    <w:rsid w:val="0037194F"/>
    <w:rsid w:val="00372096"/>
    <w:rsid w:val="00373624"/>
    <w:rsid w:val="00374746"/>
    <w:rsid w:val="0037486C"/>
    <w:rsid w:val="00377067"/>
    <w:rsid w:val="003775C0"/>
    <w:rsid w:val="00380963"/>
    <w:rsid w:val="00380B89"/>
    <w:rsid w:val="00382572"/>
    <w:rsid w:val="00382E7B"/>
    <w:rsid w:val="00384A15"/>
    <w:rsid w:val="00385EC2"/>
    <w:rsid w:val="0038627F"/>
    <w:rsid w:val="00386FD6"/>
    <w:rsid w:val="0038734D"/>
    <w:rsid w:val="00387CB9"/>
    <w:rsid w:val="003912AB"/>
    <w:rsid w:val="003928A3"/>
    <w:rsid w:val="00393449"/>
    <w:rsid w:val="00393AF8"/>
    <w:rsid w:val="00394489"/>
    <w:rsid w:val="00395FAC"/>
    <w:rsid w:val="00396028"/>
    <w:rsid w:val="0039715D"/>
    <w:rsid w:val="003A0140"/>
    <w:rsid w:val="003A18AC"/>
    <w:rsid w:val="003A3C10"/>
    <w:rsid w:val="003A3FF1"/>
    <w:rsid w:val="003A4108"/>
    <w:rsid w:val="003A4867"/>
    <w:rsid w:val="003A4CF6"/>
    <w:rsid w:val="003B037D"/>
    <w:rsid w:val="003B1600"/>
    <w:rsid w:val="003B2FD8"/>
    <w:rsid w:val="003B54BC"/>
    <w:rsid w:val="003B5D96"/>
    <w:rsid w:val="003B5F26"/>
    <w:rsid w:val="003B680D"/>
    <w:rsid w:val="003C00E3"/>
    <w:rsid w:val="003C0321"/>
    <w:rsid w:val="003C0508"/>
    <w:rsid w:val="003C09D9"/>
    <w:rsid w:val="003C0DFA"/>
    <w:rsid w:val="003C1AC8"/>
    <w:rsid w:val="003C39B4"/>
    <w:rsid w:val="003C466B"/>
    <w:rsid w:val="003C46B4"/>
    <w:rsid w:val="003C52CA"/>
    <w:rsid w:val="003C5903"/>
    <w:rsid w:val="003C7D49"/>
    <w:rsid w:val="003D1B19"/>
    <w:rsid w:val="003D2A22"/>
    <w:rsid w:val="003D2D22"/>
    <w:rsid w:val="003D435F"/>
    <w:rsid w:val="003D4729"/>
    <w:rsid w:val="003D5020"/>
    <w:rsid w:val="003D526A"/>
    <w:rsid w:val="003D6C9B"/>
    <w:rsid w:val="003E23A0"/>
    <w:rsid w:val="003E2B45"/>
    <w:rsid w:val="003E2CBC"/>
    <w:rsid w:val="003E2E3F"/>
    <w:rsid w:val="003E3141"/>
    <w:rsid w:val="003E3292"/>
    <w:rsid w:val="003E3A5B"/>
    <w:rsid w:val="003E3D3A"/>
    <w:rsid w:val="003E4869"/>
    <w:rsid w:val="003E60FC"/>
    <w:rsid w:val="003E62E3"/>
    <w:rsid w:val="003E6F4C"/>
    <w:rsid w:val="003F1AF9"/>
    <w:rsid w:val="003F2465"/>
    <w:rsid w:val="003F2726"/>
    <w:rsid w:val="003F32D9"/>
    <w:rsid w:val="003F48D6"/>
    <w:rsid w:val="003F506F"/>
    <w:rsid w:val="003F6398"/>
    <w:rsid w:val="00401196"/>
    <w:rsid w:val="004021FE"/>
    <w:rsid w:val="00402B80"/>
    <w:rsid w:val="00410106"/>
    <w:rsid w:val="00410EA0"/>
    <w:rsid w:val="00412128"/>
    <w:rsid w:val="0041308A"/>
    <w:rsid w:val="0041367B"/>
    <w:rsid w:val="004148CD"/>
    <w:rsid w:val="0041503D"/>
    <w:rsid w:val="00415B11"/>
    <w:rsid w:val="004164B0"/>
    <w:rsid w:val="00416B1E"/>
    <w:rsid w:val="00417589"/>
    <w:rsid w:val="0042415F"/>
    <w:rsid w:val="00426058"/>
    <w:rsid w:val="0043022D"/>
    <w:rsid w:val="004321CD"/>
    <w:rsid w:val="004322F2"/>
    <w:rsid w:val="00432739"/>
    <w:rsid w:val="00433020"/>
    <w:rsid w:val="00433D29"/>
    <w:rsid w:val="00433E37"/>
    <w:rsid w:val="00433FC4"/>
    <w:rsid w:val="00434473"/>
    <w:rsid w:val="00435DF3"/>
    <w:rsid w:val="0043731B"/>
    <w:rsid w:val="00437F5D"/>
    <w:rsid w:val="00440422"/>
    <w:rsid w:val="00442005"/>
    <w:rsid w:val="00442EFD"/>
    <w:rsid w:val="004432E2"/>
    <w:rsid w:val="00444410"/>
    <w:rsid w:val="00446019"/>
    <w:rsid w:val="0044751A"/>
    <w:rsid w:val="00450E9E"/>
    <w:rsid w:val="00451890"/>
    <w:rsid w:val="00453FCC"/>
    <w:rsid w:val="00454387"/>
    <w:rsid w:val="00455916"/>
    <w:rsid w:val="00456600"/>
    <w:rsid w:val="00457A74"/>
    <w:rsid w:val="004622BA"/>
    <w:rsid w:val="00463008"/>
    <w:rsid w:val="00463D9B"/>
    <w:rsid w:val="00464CF0"/>
    <w:rsid w:val="00465207"/>
    <w:rsid w:val="004666A2"/>
    <w:rsid w:val="00466968"/>
    <w:rsid w:val="004674B1"/>
    <w:rsid w:val="00467F05"/>
    <w:rsid w:val="0047106E"/>
    <w:rsid w:val="004734E5"/>
    <w:rsid w:val="00473E4C"/>
    <w:rsid w:val="00474100"/>
    <w:rsid w:val="00476CC0"/>
    <w:rsid w:val="00476EB7"/>
    <w:rsid w:val="00480826"/>
    <w:rsid w:val="00480D47"/>
    <w:rsid w:val="00482CE5"/>
    <w:rsid w:val="004835EB"/>
    <w:rsid w:val="004837DC"/>
    <w:rsid w:val="00483CFE"/>
    <w:rsid w:val="00483D70"/>
    <w:rsid w:val="0048590E"/>
    <w:rsid w:val="0048704E"/>
    <w:rsid w:val="00487F19"/>
    <w:rsid w:val="00491CCF"/>
    <w:rsid w:val="00492230"/>
    <w:rsid w:val="004922F1"/>
    <w:rsid w:val="00492D7F"/>
    <w:rsid w:val="00493E56"/>
    <w:rsid w:val="00497811"/>
    <w:rsid w:val="004A0634"/>
    <w:rsid w:val="004A15F7"/>
    <w:rsid w:val="004A2F17"/>
    <w:rsid w:val="004A3B42"/>
    <w:rsid w:val="004A3F53"/>
    <w:rsid w:val="004A4EDD"/>
    <w:rsid w:val="004A56A2"/>
    <w:rsid w:val="004B132B"/>
    <w:rsid w:val="004B24BF"/>
    <w:rsid w:val="004B3204"/>
    <w:rsid w:val="004B3A23"/>
    <w:rsid w:val="004B3D12"/>
    <w:rsid w:val="004B4EFE"/>
    <w:rsid w:val="004B7AAF"/>
    <w:rsid w:val="004C014E"/>
    <w:rsid w:val="004C0171"/>
    <w:rsid w:val="004C1F21"/>
    <w:rsid w:val="004C231A"/>
    <w:rsid w:val="004C3313"/>
    <w:rsid w:val="004C3BCC"/>
    <w:rsid w:val="004C5BB0"/>
    <w:rsid w:val="004D05B2"/>
    <w:rsid w:val="004D07B6"/>
    <w:rsid w:val="004D2F80"/>
    <w:rsid w:val="004D4371"/>
    <w:rsid w:val="004D46BB"/>
    <w:rsid w:val="004D505C"/>
    <w:rsid w:val="004D50EA"/>
    <w:rsid w:val="004D7EFB"/>
    <w:rsid w:val="004E009C"/>
    <w:rsid w:val="004E043A"/>
    <w:rsid w:val="004E04DA"/>
    <w:rsid w:val="004E112E"/>
    <w:rsid w:val="004E2764"/>
    <w:rsid w:val="004E2ACB"/>
    <w:rsid w:val="004E31CA"/>
    <w:rsid w:val="004E3CE3"/>
    <w:rsid w:val="004E4B73"/>
    <w:rsid w:val="004E4C47"/>
    <w:rsid w:val="004E4FAC"/>
    <w:rsid w:val="004E5ABB"/>
    <w:rsid w:val="004E664C"/>
    <w:rsid w:val="004E719D"/>
    <w:rsid w:val="004E7A4B"/>
    <w:rsid w:val="004F15EA"/>
    <w:rsid w:val="004F382A"/>
    <w:rsid w:val="004F42BC"/>
    <w:rsid w:val="004F56FB"/>
    <w:rsid w:val="004F6854"/>
    <w:rsid w:val="004F7941"/>
    <w:rsid w:val="00504D0E"/>
    <w:rsid w:val="00505253"/>
    <w:rsid w:val="0050559B"/>
    <w:rsid w:val="0050798D"/>
    <w:rsid w:val="005102DB"/>
    <w:rsid w:val="005111DD"/>
    <w:rsid w:val="00511543"/>
    <w:rsid w:val="00511CB0"/>
    <w:rsid w:val="00512ECE"/>
    <w:rsid w:val="005147D0"/>
    <w:rsid w:val="00515F92"/>
    <w:rsid w:val="00516B3A"/>
    <w:rsid w:val="00520866"/>
    <w:rsid w:val="00521763"/>
    <w:rsid w:val="0052182C"/>
    <w:rsid w:val="00521AA8"/>
    <w:rsid w:val="00522BE0"/>
    <w:rsid w:val="00523DC2"/>
    <w:rsid w:val="005253A0"/>
    <w:rsid w:val="00527633"/>
    <w:rsid w:val="0053056A"/>
    <w:rsid w:val="00531441"/>
    <w:rsid w:val="005318FC"/>
    <w:rsid w:val="0053233C"/>
    <w:rsid w:val="005323EF"/>
    <w:rsid w:val="00532835"/>
    <w:rsid w:val="005338BA"/>
    <w:rsid w:val="00534898"/>
    <w:rsid w:val="00535819"/>
    <w:rsid w:val="005362AF"/>
    <w:rsid w:val="005417CE"/>
    <w:rsid w:val="00541F70"/>
    <w:rsid w:val="00542426"/>
    <w:rsid w:val="00542656"/>
    <w:rsid w:val="00542CE7"/>
    <w:rsid w:val="00542DCE"/>
    <w:rsid w:val="0054338A"/>
    <w:rsid w:val="0054421E"/>
    <w:rsid w:val="005444BA"/>
    <w:rsid w:val="005446D8"/>
    <w:rsid w:val="00544969"/>
    <w:rsid w:val="005462A7"/>
    <w:rsid w:val="0054777B"/>
    <w:rsid w:val="00547D30"/>
    <w:rsid w:val="00551744"/>
    <w:rsid w:val="00554238"/>
    <w:rsid w:val="00556157"/>
    <w:rsid w:val="00556235"/>
    <w:rsid w:val="005571FB"/>
    <w:rsid w:val="005573A5"/>
    <w:rsid w:val="005612EF"/>
    <w:rsid w:val="00563685"/>
    <w:rsid w:val="00563FA0"/>
    <w:rsid w:val="00564575"/>
    <w:rsid w:val="0056469A"/>
    <w:rsid w:val="00565D49"/>
    <w:rsid w:val="00567CEB"/>
    <w:rsid w:val="005725EC"/>
    <w:rsid w:val="0057267F"/>
    <w:rsid w:val="00572E53"/>
    <w:rsid w:val="00573218"/>
    <w:rsid w:val="00573739"/>
    <w:rsid w:val="005756C9"/>
    <w:rsid w:val="00575E7E"/>
    <w:rsid w:val="00576992"/>
    <w:rsid w:val="00576E43"/>
    <w:rsid w:val="00577976"/>
    <w:rsid w:val="00581A1B"/>
    <w:rsid w:val="00583A40"/>
    <w:rsid w:val="005841E7"/>
    <w:rsid w:val="00586A29"/>
    <w:rsid w:val="005874AE"/>
    <w:rsid w:val="00587BE2"/>
    <w:rsid w:val="005908DB"/>
    <w:rsid w:val="00592166"/>
    <w:rsid w:val="005960CD"/>
    <w:rsid w:val="005A38EE"/>
    <w:rsid w:val="005A421E"/>
    <w:rsid w:val="005A511C"/>
    <w:rsid w:val="005B08D8"/>
    <w:rsid w:val="005B0F7F"/>
    <w:rsid w:val="005B12A5"/>
    <w:rsid w:val="005B1C16"/>
    <w:rsid w:val="005B2075"/>
    <w:rsid w:val="005B412D"/>
    <w:rsid w:val="005B415D"/>
    <w:rsid w:val="005B452E"/>
    <w:rsid w:val="005B4638"/>
    <w:rsid w:val="005B49F7"/>
    <w:rsid w:val="005B5BD4"/>
    <w:rsid w:val="005B695A"/>
    <w:rsid w:val="005B6C78"/>
    <w:rsid w:val="005B7EB0"/>
    <w:rsid w:val="005C142B"/>
    <w:rsid w:val="005C1BC9"/>
    <w:rsid w:val="005C2DD5"/>
    <w:rsid w:val="005C317D"/>
    <w:rsid w:val="005C3259"/>
    <w:rsid w:val="005C68C6"/>
    <w:rsid w:val="005D0CAC"/>
    <w:rsid w:val="005D0E83"/>
    <w:rsid w:val="005D16B0"/>
    <w:rsid w:val="005D1D5B"/>
    <w:rsid w:val="005D2A3D"/>
    <w:rsid w:val="005D2E9B"/>
    <w:rsid w:val="005D346A"/>
    <w:rsid w:val="005D466C"/>
    <w:rsid w:val="005D5835"/>
    <w:rsid w:val="005D5955"/>
    <w:rsid w:val="005D5B7D"/>
    <w:rsid w:val="005D6619"/>
    <w:rsid w:val="005E080C"/>
    <w:rsid w:val="005E0EDD"/>
    <w:rsid w:val="005E13DF"/>
    <w:rsid w:val="005E1825"/>
    <w:rsid w:val="005E2B32"/>
    <w:rsid w:val="005E5885"/>
    <w:rsid w:val="005E65D8"/>
    <w:rsid w:val="005E712A"/>
    <w:rsid w:val="005F594C"/>
    <w:rsid w:val="005F59D9"/>
    <w:rsid w:val="005F59F8"/>
    <w:rsid w:val="005F5ED2"/>
    <w:rsid w:val="005F7BA3"/>
    <w:rsid w:val="00600188"/>
    <w:rsid w:val="00600263"/>
    <w:rsid w:val="00600B10"/>
    <w:rsid w:val="00602E76"/>
    <w:rsid w:val="00603807"/>
    <w:rsid w:val="00604130"/>
    <w:rsid w:val="00604721"/>
    <w:rsid w:val="00604CE9"/>
    <w:rsid w:val="00605944"/>
    <w:rsid w:val="00605FB0"/>
    <w:rsid w:val="00606053"/>
    <w:rsid w:val="00607AE2"/>
    <w:rsid w:val="006101F3"/>
    <w:rsid w:val="00610FAE"/>
    <w:rsid w:val="00611FD4"/>
    <w:rsid w:val="006121FF"/>
    <w:rsid w:val="006129DF"/>
    <w:rsid w:val="0061421B"/>
    <w:rsid w:val="00614BB6"/>
    <w:rsid w:val="0061507C"/>
    <w:rsid w:val="00615632"/>
    <w:rsid w:val="00615B08"/>
    <w:rsid w:val="00622F2B"/>
    <w:rsid w:val="006264F5"/>
    <w:rsid w:val="00630342"/>
    <w:rsid w:val="0063133D"/>
    <w:rsid w:val="00631990"/>
    <w:rsid w:val="00631EEE"/>
    <w:rsid w:val="00632573"/>
    <w:rsid w:val="00632A9B"/>
    <w:rsid w:val="00633DCB"/>
    <w:rsid w:val="006359BA"/>
    <w:rsid w:val="00641222"/>
    <w:rsid w:val="00641FE9"/>
    <w:rsid w:val="006444AD"/>
    <w:rsid w:val="00646442"/>
    <w:rsid w:val="00647C19"/>
    <w:rsid w:val="0065303B"/>
    <w:rsid w:val="0065363F"/>
    <w:rsid w:val="006539B9"/>
    <w:rsid w:val="00654A56"/>
    <w:rsid w:val="00655282"/>
    <w:rsid w:val="00656815"/>
    <w:rsid w:val="00656C84"/>
    <w:rsid w:val="00657337"/>
    <w:rsid w:val="0065756B"/>
    <w:rsid w:val="00657A0F"/>
    <w:rsid w:val="006608C9"/>
    <w:rsid w:val="006609CC"/>
    <w:rsid w:val="00661B72"/>
    <w:rsid w:val="006633B2"/>
    <w:rsid w:val="00663599"/>
    <w:rsid w:val="006641A1"/>
    <w:rsid w:val="0066503B"/>
    <w:rsid w:val="00666825"/>
    <w:rsid w:val="006668A0"/>
    <w:rsid w:val="006675DE"/>
    <w:rsid w:val="00667CC3"/>
    <w:rsid w:val="006702B3"/>
    <w:rsid w:val="00671F27"/>
    <w:rsid w:val="00673844"/>
    <w:rsid w:val="0067483C"/>
    <w:rsid w:val="006748F7"/>
    <w:rsid w:val="00674970"/>
    <w:rsid w:val="006767CE"/>
    <w:rsid w:val="00676B03"/>
    <w:rsid w:val="00676D8C"/>
    <w:rsid w:val="006803AE"/>
    <w:rsid w:val="00681829"/>
    <w:rsid w:val="00681C5D"/>
    <w:rsid w:val="00683AAC"/>
    <w:rsid w:val="00684020"/>
    <w:rsid w:val="006849F4"/>
    <w:rsid w:val="0068533C"/>
    <w:rsid w:val="00685852"/>
    <w:rsid w:val="00685CA6"/>
    <w:rsid w:val="006921C6"/>
    <w:rsid w:val="00692D32"/>
    <w:rsid w:val="00693E3F"/>
    <w:rsid w:val="00693FCD"/>
    <w:rsid w:val="006975CC"/>
    <w:rsid w:val="00697BF4"/>
    <w:rsid w:val="00697C91"/>
    <w:rsid w:val="006A58EB"/>
    <w:rsid w:val="006A6A13"/>
    <w:rsid w:val="006A6D27"/>
    <w:rsid w:val="006A7222"/>
    <w:rsid w:val="006A730F"/>
    <w:rsid w:val="006A77E1"/>
    <w:rsid w:val="006A7D16"/>
    <w:rsid w:val="006B02CE"/>
    <w:rsid w:val="006B15F8"/>
    <w:rsid w:val="006B4179"/>
    <w:rsid w:val="006B5B23"/>
    <w:rsid w:val="006B5C81"/>
    <w:rsid w:val="006B6856"/>
    <w:rsid w:val="006B75AE"/>
    <w:rsid w:val="006C0CC8"/>
    <w:rsid w:val="006C11FA"/>
    <w:rsid w:val="006C18C3"/>
    <w:rsid w:val="006C2064"/>
    <w:rsid w:val="006C2DB1"/>
    <w:rsid w:val="006C3673"/>
    <w:rsid w:val="006C5E0A"/>
    <w:rsid w:val="006C6174"/>
    <w:rsid w:val="006C6E1B"/>
    <w:rsid w:val="006C797E"/>
    <w:rsid w:val="006D048D"/>
    <w:rsid w:val="006D2562"/>
    <w:rsid w:val="006D46D7"/>
    <w:rsid w:val="006D5C7F"/>
    <w:rsid w:val="006E3D06"/>
    <w:rsid w:val="006E770E"/>
    <w:rsid w:val="006F0B5F"/>
    <w:rsid w:val="006F1DEA"/>
    <w:rsid w:val="006F2973"/>
    <w:rsid w:val="006F2BFE"/>
    <w:rsid w:val="006F378B"/>
    <w:rsid w:val="006F5171"/>
    <w:rsid w:val="006F53CC"/>
    <w:rsid w:val="006F62A6"/>
    <w:rsid w:val="006F6E96"/>
    <w:rsid w:val="006F7134"/>
    <w:rsid w:val="00704CA4"/>
    <w:rsid w:val="00705DB6"/>
    <w:rsid w:val="00705FEC"/>
    <w:rsid w:val="00706471"/>
    <w:rsid w:val="00706540"/>
    <w:rsid w:val="0070743C"/>
    <w:rsid w:val="00710C27"/>
    <w:rsid w:val="00713183"/>
    <w:rsid w:val="007139F3"/>
    <w:rsid w:val="00713C76"/>
    <w:rsid w:val="00713E79"/>
    <w:rsid w:val="007145AF"/>
    <w:rsid w:val="00714707"/>
    <w:rsid w:val="00714CF1"/>
    <w:rsid w:val="00720243"/>
    <w:rsid w:val="00720955"/>
    <w:rsid w:val="0072196E"/>
    <w:rsid w:val="00721BB5"/>
    <w:rsid w:val="0072234B"/>
    <w:rsid w:val="007229E6"/>
    <w:rsid w:val="00725C73"/>
    <w:rsid w:val="00726E6E"/>
    <w:rsid w:val="00732AEC"/>
    <w:rsid w:val="00733827"/>
    <w:rsid w:val="00733BB8"/>
    <w:rsid w:val="007348A7"/>
    <w:rsid w:val="007354C2"/>
    <w:rsid w:val="007356D1"/>
    <w:rsid w:val="00735C9C"/>
    <w:rsid w:val="00735F08"/>
    <w:rsid w:val="00735FC5"/>
    <w:rsid w:val="00736C81"/>
    <w:rsid w:val="00736EEE"/>
    <w:rsid w:val="00737722"/>
    <w:rsid w:val="007417B7"/>
    <w:rsid w:val="0074241C"/>
    <w:rsid w:val="00744A1D"/>
    <w:rsid w:val="007475F8"/>
    <w:rsid w:val="0075091C"/>
    <w:rsid w:val="0075094D"/>
    <w:rsid w:val="00751D0C"/>
    <w:rsid w:val="007520B4"/>
    <w:rsid w:val="00754EA4"/>
    <w:rsid w:val="00757A1D"/>
    <w:rsid w:val="00760700"/>
    <w:rsid w:val="007607F2"/>
    <w:rsid w:val="00761087"/>
    <w:rsid w:val="00762129"/>
    <w:rsid w:val="00764821"/>
    <w:rsid w:val="00764C97"/>
    <w:rsid w:val="00764ED7"/>
    <w:rsid w:val="00767C9A"/>
    <w:rsid w:val="0077062D"/>
    <w:rsid w:val="007731AF"/>
    <w:rsid w:val="0077393E"/>
    <w:rsid w:val="00773D75"/>
    <w:rsid w:val="007756AA"/>
    <w:rsid w:val="0077600E"/>
    <w:rsid w:val="007762D9"/>
    <w:rsid w:val="00776FEF"/>
    <w:rsid w:val="00777A62"/>
    <w:rsid w:val="0078144B"/>
    <w:rsid w:val="00781F2F"/>
    <w:rsid w:val="00781FE0"/>
    <w:rsid w:val="00782133"/>
    <w:rsid w:val="00782D93"/>
    <w:rsid w:val="0078412D"/>
    <w:rsid w:val="007844CE"/>
    <w:rsid w:val="00784E19"/>
    <w:rsid w:val="007853C2"/>
    <w:rsid w:val="007863E4"/>
    <w:rsid w:val="0078696E"/>
    <w:rsid w:val="00786DA1"/>
    <w:rsid w:val="00787A4D"/>
    <w:rsid w:val="00787B4B"/>
    <w:rsid w:val="00793B55"/>
    <w:rsid w:val="00793F90"/>
    <w:rsid w:val="00794F0B"/>
    <w:rsid w:val="00796B68"/>
    <w:rsid w:val="007A00EC"/>
    <w:rsid w:val="007A18F5"/>
    <w:rsid w:val="007A19DA"/>
    <w:rsid w:val="007A26A7"/>
    <w:rsid w:val="007A289A"/>
    <w:rsid w:val="007A5054"/>
    <w:rsid w:val="007A52AD"/>
    <w:rsid w:val="007A52EA"/>
    <w:rsid w:val="007A567C"/>
    <w:rsid w:val="007A5BA1"/>
    <w:rsid w:val="007A70C1"/>
    <w:rsid w:val="007B009C"/>
    <w:rsid w:val="007B54B6"/>
    <w:rsid w:val="007B7EF6"/>
    <w:rsid w:val="007C0D94"/>
    <w:rsid w:val="007C3078"/>
    <w:rsid w:val="007C5359"/>
    <w:rsid w:val="007C73CF"/>
    <w:rsid w:val="007C771C"/>
    <w:rsid w:val="007D1181"/>
    <w:rsid w:val="007D15C2"/>
    <w:rsid w:val="007D29AA"/>
    <w:rsid w:val="007D2F32"/>
    <w:rsid w:val="007D43CE"/>
    <w:rsid w:val="007D47F6"/>
    <w:rsid w:val="007D7470"/>
    <w:rsid w:val="007D7CAC"/>
    <w:rsid w:val="007E036F"/>
    <w:rsid w:val="007E1ADE"/>
    <w:rsid w:val="007E3421"/>
    <w:rsid w:val="007E396E"/>
    <w:rsid w:val="007E3C3E"/>
    <w:rsid w:val="007E405F"/>
    <w:rsid w:val="007E4582"/>
    <w:rsid w:val="007E4C0B"/>
    <w:rsid w:val="007E6199"/>
    <w:rsid w:val="007F0A70"/>
    <w:rsid w:val="007F12C7"/>
    <w:rsid w:val="007F3687"/>
    <w:rsid w:val="007F3AF6"/>
    <w:rsid w:val="007F4034"/>
    <w:rsid w:val="007F4187"/>
    <w:rsid w:val="007F41E5"/>
    <w:rsid w:val="007F65C4"/>
    <w:rsid w:val="007F6737"/>
    <w:rsid w:val="007F6B1B"/>
    <w:rsid w:val="007F7753"/>
    <w:rsid w:val="007F7A82"/>
    <w:rsid w:val="0080123B"/>
    <w:rsid w:val="00802B04"/>
    <w:rsid w:val="00802CD0"/>
    <w:rsid w:val="0080472E"/>
    <w:rsid w:val="00804F95"/>
    <w:rsid w:val="00805B66"/>
    <w:rsid w:val="00807A33"/>
    <w:rsid w:val="0081119A"/>
    <w:rsid w:val="008111EF"/>
    <w:rsid w:val="0081183C"/>
    <w:rsid w:val="00813987"/>
    <w:rsid w:val="0081402D"/>
    <w:rsid w:val="008141AC"/>
    <w:rsid w:val="00814FD8"/>
    <w:rsid w:val="008158A6"/>
    <w:rsid w:val="00815F92"/>
    <w:rsid w:val="00817FDF"/>
    <w:rsid w:val="008202F5"/>
    <w:rsid w:val="00821CE8"/>
    <w:rsid w:val="008228AC"/>
    <w:rsid w:val="00823F90"/>
    <w:rsid w:val="0082572B"/>
    <w:rsid w:val="00830552"/>
    <w:rsid w:val="0083198F"/>
    <w:rsid w:val="00833621"/>
    <w:rsid w:val="00833B91"/>
    <w:rsid w:val="008373D6"/>
    <w:rsid w:val="00841814"/>
    <w:rsid w:val="00841EB0"/>
    <w:rsid w:val="008420ED"/>
    <w:rsid w:val="00843594"/>
    <w:rsid w:val="008435D3"/>
    <w:rsid w:val="0084461E"/>
    <w:rsid w:val="008448B3"/>
    <w:rsid w:val="00850195"/>
    <w:rsid w:val="00850355"/>
    <w:rsid w:val="00850621"/>
    <w:rsid w:val="008519D4"/>
    <w:rsid w:val="00851A04"/>
    <w:rsid w:val="00852F37"/>
    <w:rsid w:val="00853243"/>
    <w:rsid w:val="00853339"/>
    <w:rsid w:val="008537C0"/>
    <w:rsid w:val="00853C55"/>
    <w:rsid w:val="00855DCB"/>
    <w:rsid w:val="0085725D"/>
    <w:rsid w:val="00857960"/>
    <w:rsid w:val="00857D84"/>
    <w:rsid w:val="00860635"/>
    <w:rsid w:val="00860903"/>
    <w:rsid w:val="00861166"/>
    <w:rsid w:val="00862555"/>
    <w:rsid w:val="008636C8"/>
    <w:rsid w:val="00864494"/>
    <w:rsid w:val="00866869"/>
    <w:rsid w:val="0086717E"/>
    <w:rsid w:val="0087038E"/>
    <w:rsid w:val="00871910"/>
    <w:rsid w:val="008747E7"/>
    <w:rsid w:val="00875455"/>
    <w:rsid w:val="00875486"/>
    <w:rsid w:val="008759C2"/>
    <w:rsid w:val="00875AC8"/>
    <w:rsid w:val="00875C0D"/>
    <w:rsid w:val="0087719C"/>
    <w:rsid w:val="00877A1A"/>
    <w:rsid w:val="00880D10"/>
    <w:rsid w:val="008813AE"/>
    <w:rsid w:val="008814CE"/>
    <w:rsid w:val="00881799"/>
    <w:rsid w:val="008824F2"/>
    <w:rsid w:val="00882FD2"/>
    <w:rsid w:val="00883344"/>
    <w:rsid w:val="00885427"/>
    <w:rsid w:val="00885B92"/>
    <w:rsid w:val="008877CF"/>
    <w:rsid w:val="00887E2B"/>
    <w:rsid w:val="0089226F"/>
    <w:rsid w:val="00892E85"/>
    <w:rsid w:val="00893C1B"/>
    <w:rsid w:val="00894CBC"/>
    <w:rsid w:val="00895D0C"/>
    <w:rsid w:val="00897E64"/>
    <w:rsid w:val="008A0030"/>
    <w:rsid w:val="008A0300"/>
    <w:rsid w:val="008A0F4D"/>
    <w:rsid w:val="008A3076"/>
    <w:rsid w:val="008A3FFD"/>
    <w:rsid w:val="008A41F0"/>
    <w:rsid w:val="008A4CD2"/>
    <w:rsid w:val="008A687D"/>
    <w:rsid w:val="008B0737"/>
    <w:rsid w:val="008B1399"/>
    <w:rsid w:val="008B2078"/>
    <w:rsid w:val="008B2250"/>
    <w:rsid w:val="008B2736"/>
    <w:rsid w:val="008B3973"/>
    <w:rsid w:val="008B3AED"/>
    <w:rsid w:val="008B61EF"/>
    <w:rsid w:val="008B76F0"/>
    <w:rsid w:val="008B77FE"/>
    <w:rsid w:val="008C0E28"/>
    <w:rsid w:val="008C16F9"/>
    <w:rsid w:val="008C1A3F"/>
    <w:rsid w:val="008C2269"/>
    <w:rsid w:val="008C2C9E"/>
    <w:rsid w:val="008C32FE"/>
    <w:rsid w:val="008C35DF"/>
    <w:rsid w:val="008C5E34"/>
    <w:rsid w:val="008C6616"/>
    <w:rsid w:val="008C7A93"/>
    <w:rsid w:val="008D1CEB"/>
    <w:rsid w:val="008D1F16"/>
    <w:rsid w:val="008D2511"/>
    <w:rsid w:val="008D3E0D"/>
    <w:rsid w:val="008D40ED"/>
    <w:rsid w:val="008D6864"/>
    <w:rsid w:val="008E22AE"/>
    <w:rsid w:val="008E2FF9"/>
    <w:rsid w:val="008E36E0"/>
    <w:rsid w:val="008E441B"/>
    <w:rsid w:val="008E4942"/>
    <w:rsid w:val="008E5121"/>
    <w:rsid w:val="008E597F"/>
    <w:rsid w:val="008E67FF"/>
    <w:rsid w:val="008E7C69"/>
    <w:rsid w:val="008F0E87"/>
    <w:rsid w:val="008F0EF3"/>
    <w:rsid w:val="008F2309"/>
    <w:rsid w:val="008F290B"/>
    <w:rsid w:val="008F37C5"/>
    <w:rsid w:val="008F388F"/>
    <w:rsid w:val="008F5C2E"/>
    <w:rsid w:val="008F636C"/>
    <w:rsid w:val="008F6BF5"/>
    <w:rsid w:val="008F7B69"/>
    <w:rsid w:val="0090025C"/>
    <w:rsid w:val="00902D5C"/>
    <w:rsid w:val="00903954"/>
    <w:rsid w:val="00904042"/>
    <w:rsid w:val="00904999"/>
    <w:rsid w:val="00906EC3"/>
    <w:rsid w:val="00906FAF"/>
    <w:rsid w:val="0090738C"/>
    <w:rsid w:val="00910327"/>
    <w:rsid w:val="0091141A"/>
    <w:rsid w:val="00911823"/>
    <w:rsid w:val="00912518"/>
    <w:rsid w:val="00912BE3"/>
    <w:rsid w:val="009141EE"/>
    <w:rsid w:val="009148A8"/>
    <w:rsid w:val="00916553"/>
    <w:rsid w:val="009166FC"/>
    <w:rsid w:val="00916911"/>
    <w:rsid w:val="00916B50"/>
    <w:rsid w:val="00916FA6"/>
    <w:rsid w:val="00917252"/>
    <w:rsid w:val="0092000F"/>
    <w:rsid w:val="0092082A"/>
    <w:rsid w:val="00921714"/>
    <w:rsid w:val="0092568D"/>
    <w:rsid w:val="0092664B"/>
    <w:rsid w:val="00931A61"/>
    <w:rsid w:val="00931D86"/>
    <w:rsid w:val="009324B1"/>
    <w:rsid w:val="00932B62"/>
    <w:rsid w:val="00932B78"/>
    <w:rsid w:val="00933110"/>
    <w:rsid w:val="00934589"/>
    <w:rsid w:val="00935987"/>
    <w:rsid w:val="00935F84"/>
    <w:rsid w:val="00936835"/>
    <w:rsid w:val="00936F8F"/>
    <w:rsid w:val="0094104F"/>
    <w:rsid w:val="00943E62"/>
    <w:rsid w:val="00946229"/>
    <w:rsid w:val="00947004"/>
    <w:rsid w:val="00947BC8"/>
    <w:rsid w:val="0095002C"/>
    <w:rsid w:val="00950583"/>
    <w:rsid w:val="00950693"/>
    <w:rsid w:val="00950F78"/>
    <w:rsid w:val="00950FA2"/>
    <w:rsid w:val="009514E7"/>
    <w:rsid w:val="00951A7E"/>
    <w:rsid w:val="009527C2"/>
    <w:rsid w:val="00953D16"/>
    <w:rsid w:val="00953F9B"/>
    <w:rsid w:val="009540AF"/>
    <w:rsid w:val="00954E42"/>
    <w:rsid w:val="009561BC"/>
    <w:rsid w:val="009562B0"/>
    <w:rsid w:val="00956852"/>
    <w:rsid w:val="00957EF8"/>
    <w:rsid w:val="00957F17"/>
    <w:rsid w:val="009609A0"/>
    <w:rsid w:val="00961158"/>
    <w:rsid w:val="009613BD"/>
    <w:rsid w:val="00962AE6"/>
    <w:rsid w:val="00962B93"/>
    <w:rsid w:val="00970261"/>
    <w:rsid w:val="00970B8E"/>
    <w:rsid w:val="009746A0"/>
    <w:rsid w:val="00974C18"/>
    <w:rsid w:val="0098065D"/>
    <w:rsid w:val="00982664"/>
    <w:rsid w:val="00982F3C"/>
    <w:rsid w:val="00983654"/>
    <w:rsid w:val="0098445C"/>
    <w:rsid w:val="009848F0"/>
    <w:rsid w:val="00984F82"/>
    <w:rsid w:val="009903DA"/>
    <w:rsid w:val="009914D7"/>
    <w:rsid w:val="00991B72"/>
    <w:rsid w:val="0099242D"/>
    <w:rsid w:val="00992522"/>
    <w:rsid w:val="009927E9"/>
    <w:rsid w:val="0099393C"/>
    <w:rsid w:val="00994394"/>
    <w:rsid w:val="00995185"/>
    <w:rsid w:val="00996214"/>
    <w:rsid w:val="00996FBF"/>
    <w:rsid w:val="009A06CE"/>
    <w:rsid w:val="009A0C55"/>
    <w:rsid w:val="009A0DEE"/>
    <w:rsid w:val="009A157E"/>
    <w:rsid w:val="009A2344"/>
    <w:rsid w:val="009A25FF"/>
    <w:rsid w:val="009A4169"/>
    <w:rsid w:val="009A4B44"/>
    <w:rsid w:val="009A52EB"/>
    <w:rsid w:val="009A6415"/>
    <w:rsid w:val="009A7A9C"/>
    <w:rsid w:val="009B0ED6"/>
    <w:rsid w:val="009B1193"/>
    <w:rsid w:val="009B19DB"/>
    <w:rsid w:val="009B24D5"/>
    <w:rsid w:val="009B2AB9"/>
    <w:rsid w:val="009B2E5E"/>
    <w:rsid w:val="009B3B1A"/>
    <w:rsid w:val="009B6FC5"/>
    <w:rsid w:val="009B717F"/>
    <w:rsid w:val="009B75CC"/>
    <w:rsid w:val="009C0824"/>
    <w:rsid w:val="009C10BC"/>
    <w:rsid w:val="009C1F64"/>
    <w:rsid w:val="009C5413"/>
    <w:rsid w:val="009C6A70"/>
    <w:rsid w:val="009D04CC"/>
    <w:rsid w:val="009D0D8D"/>
    <w:rsid w:val="009D1A14"/>
    <w:rsid w:val="009D1A62"/>
    <w:rsid w:val="009D42A8"/>
    <w:rsid w:val="009D46DF"/>
    <w:rsid w:val="009D587D"/>
    <w:rsid w:val="009D5F0D"/>
    <w:rsid w:val="009D6892"/>
    <w:rsid w:val="009E1B75"/>
    <w:rsid w:val="009E2412"/>
    <w:rsid w:val="009E4727"/>
    <w:rsid w:val="009E5BCA"/>
    <w:rsid w:val="009F0813"/>
    <w:rsid w:val="009F1436"/>
    <w:rsid w:val="009F2E23"/>
    <w:rsid w:val="009F2EBA"/>
    <w:rsid w:val="009F2EFC"/>
    <w:rsid w:val="009F3CF8"/>
    <w:rsid w:val="009F3EE6"/>
    <w:rsid w:val="009F5171"/>
    <w:rsid w:val="009F5AB2"/>
    <w:rsid w:val="009F5D2C"/>
    <w:rsid w:val="009F6E4F"/>
    <w:rsid w:val="00A00883"/>
    <w:rsid w:val="00A0337B"/>
    <w:rsid w:val="00A04B5E"/>
    <w:rsid w:val="00A04FA7"/>
    <w:rsid w:val="00A075FF"/>
    <w:rsid w:val="00A10F97"/>
    <w:rsid w:val="00A11187"/>
    <w:rsid w:val="00A12753"/>
    <w:rsid w:val="00A133C6"/>
    <w:rsid w:val="00A13C29"/>
    <w:rsid w:val="00A13F1F"/>
    <w:rsid w:val="00A15DCC"/>
    <w:rsid w:val="00A174A8"/>
    <w:rsid w:val="00A178F8"/>
    <w:rsid w:val="00A20ADC"/>
    <w:rsid w:val="00A21B3C"/>
    <w:rsid w:val="00A22A22"/>
    <w:rsid w:val="00A23FB4"/>
    <w:rsid w:val="00A2581D"/>
    <w:rsid w:val="00A25D81"/>
    <w:rsid w:val="00A27C07"/>
    <w:rsid w:val="00A30BBC"/>
    <w:rsid w:val="00A32DB9"/>
    <w:rsid w:val="00A3353E"/>
    <w:rsid w:val="00A33865"/>
    <w:rsid w:val="00A34474"/>
    <w:rsid w:val="00A353FD"/>
    <w:rsid w:val="00A36EA9"/>
    <w:rsid w:val="00A40E9B"/>
    <w:rsid w:val="00A423E5"/>
    <w:rsid w:val="00A42AD2"/>
    <w:rsid w:val="00A42DAC"/>
    <w:rsid w:val="00A44810"/>
    <w:rsid w:val="00A47A01"/>
    <w:rsid w:val="00A5072F"/>
    <w:rsid w:val="00A50D25"/>
    <w:rsid w:val="00A53B25"/>
    <w:rsid w:val="00A53E94"/>
    <w:rsid w:val="00A5418E"/>
    <w:rsid w:val="00A55329"/>
    <w:rsid w:val="00A55CED"/>
    <w:rsid w:val="00A56C35"/>
    <w:rsid w:val="00A5734A"/>
    <w:rsid w:val="00A57709"/>
    <w:rsid w:val="00A57E66"/>
    <w:rsid w:val="00A607AF"/>
    <w:rsid w:val="00A608E6"/>
    <w:rsid w:val="00A60F37"/>
    <w:rsid w:val="00A611FD"/>
    <w:rsid w:val="00A61CCC"/>
    <w:rsid w:val="00A626BF"/>
    <w:rsid w:val="00A627C4"/>
    <w:rsid w:val="00A63504"/>
    <w:rsid w:val="00A639E0"/>
    <w:rsid w:val="00A66B7E"/>
    <w:rsid w:val="00A7060D"/>
    <w:rsid w:val="00A71823"/>
    <w:rsid w:val="00A71D87"/>
    <w:rsid w:val="00A73822"/>
    <w:rsid w:val="00A7609E"/>
    <w:rsid w:val="00A77825"/>
    <w:rsid w:val="00A77A50"/>
    <w:rsid w:val="00A77F36"/>
    <w:rsid w:val="00A8264E"/>
    <w:rsid w:val="00A82D5B"/>
    <w:rsid w:val="00A83F91"/>
    <w:rsid w:val="00A86718"/>
    <w:rsid w:val="00A869D1"/>
    <w:rsid w:val="00A86D8D"/>
    <w:rsid w:val="00A870F7"/>
    <w:rsid w:val="00A87975"/>
    <w:rsid w:val="00A9001C"/>
    <w:rsid w:val="00A9166D"/>
    <w:rsid w:val="00A91C6D"/>
    <w:rsid w:val="00A92965"/>
    <w:rsid w:val="00A9442E"/>
    <w:rsid w:val="00A94A34"/>
    <w:rsid w:val="00A953F4"/>
    <w:rsid w:val="00A96697"/>
    <w:rsid w:val="00A972FF"/>
    <w:rsid w:val="00AA0A9B"/>
    <w:rsid w:val="00AA0E6C"/>
    <w:rsid w:val="00AA115A"/>
    <w:rsid w:val="00AA1517"/>
    <w:rsid w:val="00AA1D49"/>
    <w:rsid w:val="00AA248B"/>
    <w:rsid w:val="00AA3293"/>
    <w:rsid w:val="00AA5BE4"/>
    <w:rsid w:val="00AA790B"/>
    <w:rsid w:val="00AB1672"/>
    <w:rsid w:val="00AB3895"/>
    <w:rsid w:val="00AB41C9"/>
    <w:rsid w:val="00AB4DCA"/>
    <w:rsid w:val="00AB61B8"/>
    <w:rsid w:val="00AB7B6E"/>
    <w:rsid w:val="00AC16E0"/>
    <w:rsid w:val="00AC26DA"/>
    <w:rsid w:val="00AC5798"/>
    <w:rsid w:val="00AC5839"/>
    <w:rsid w:val="00AD12D9"/>
    <w:rsid w:val="00AD29D9"/>
    <w:rsid w:val="00AD35EB"/>
    <w:rsid w:val="00AD5D0E"/>
    <w:rsid w:val="00AD615D"/>
    <w:rsid w:val="00AD690C"/>
    <w:rsid w:val="00AE065B"/>
    <w:rsid w:val="00AE12C3"/>
    <w:rsid w:val="00AE2115"/>
    <w:rsid w:val="00AE2282"/>
    <w:rsid w:val="00AE2D1F"/>
    <w:rsid w:val="00AE3519"/>
    <w:rsid w:val="00AE4098"/>
    <w:rsid w:val="00AE4BBE"/>
    <w:rsid w:val="00AE52E8"/>
    <w:rsid w:val="00AE5726"/>
    <w:rsid w:val="00AE6A8A"/>
    <w:rsid w:val="00AF00DB"/>
    <w:rsid w:val="00AF09BE"/>
    <w:rsid w:val="00AF1AA0"/>
    <w:rsid w:val="00AF3A96"/>
    <w:rsid w:val="00AF4FB1"/>
    <w:rsid w:val="00AF50CE"/>
    <w:rsid w:val="00AF51F3"/>
    <w:rsid w:val="00AF709C"/>
    <w:rsid w:val="00AF7235"/>
    <w:rsid w:val="00B008E3"/>
    <w:rsid w:val="00B011CF"/>
    <w:rsid w:val="00B015E2"/>
    <w:rsid w:val="00B01AD7"/>
    <w:rsid w:val="00B01F53"/>
    <w:rsid w:val="00B06B2F"/>
    <w:rsid w:val="00B06CB3"/>
    <w:rsid w:val="00B07153"/>
    <w:rsid w:val="00B10AE3"/>
    <w:rsid w:val="00B11957"/>
    <w:rsid w:val="00B11A89"/>
    <w:rsid w:val="00B11B22"/>
    <w:rsid w:val="00B121FD"/>
    <w:rsid w:val="00B125B0"/>
    <w:rsid w:val="00B1319B"/>
    <w:rsid w:val="00B13675"/>
    <w:rsid w:val="00B144C6"/>
    <w:rsid w:val="00B17091"/>
    <w:rsid w:val="00B1711E"/>
    <w:rsid w:val="00B17C5F"/>
    <w:rsid w:val="00B17CC8"/>
    <w:rsid w:val="00B21B6F"/>
    <w:rsid w:val="00B227AF"/>
    <w:rsid w:val="00B24B0E"/>
    <w:rsid w:val="00B24B11"/>
    <w:rsid w:val="00B2587C"/>
    <w:rsid w:val="00B30D10"/>
    <w:rsid w:val="00B30D68"/>
    <w:rsid w:val="00B312A4"/>
    <w:rsid w:val="00B3295F"/>
    <w:rsid w:val="00B32BB5"/>
    <w:rsid w:val="00B34773"/>
    <w:rsid w:val="00B35EAF"/>
    <w:rsid w:val="00B360CC"/>
    <w:rsid w:val="00B40C73"/>
    <w:rsid w:val="00B412CA"/>
    <w:rsid w:val="00B41804"/>
    <w:rsid w:val="00B4191B"/>
    <w:rsid w:val="00B42ADC"/>
    <w:rsid w:val="00B438B0"/>
    <w:rsid w:val="00B43D79"/>
    <w:rsid w:val="00B441E0"/>
    <w:rsid w:val="00B444E1"/>
    <w:rsid w:val="00B452E3"/>
    <w:rsid w:val="00B45A3D"/>
    <w:rsid w:val="00B4681D"/>
    <w:rsid w:val="00B46F9D"/>
    <w:rsid w:val="00B47675"/>
    <w:rsid w:val="00B5169A"/>
    <w:rsid w:val="00B5220A"/>
    <w:rsid w:val="00B5238E"/>
    <w:rsid w:val="00B5279D"/>
    <w:rsid w:val="00B54049"/>
    <w:rsid w:val="00B540D5"/>
    <w:rsid w:val="00B54BFE"/>
    <w:rsid w:val="00B55897"/>
    <w:rsid w:val="00B55FCE"/>
    <w:rsid w:val="00B56873"/>
    <w:rsid w:val="00B60352"/>
    <w:rsid w:val="00B61C9D"/>
    <w:rsid w:val="00B630D6"/>
    <w:rsid w:val="00B630F2"/>
    <w:rsid w:val="00B63318"/>
    <w:rsid w:val="00B66884"/>
    <w:rsid w:val="00B67C30"/>
    <w:rsid w:val="00B67E8D"/>
    <w:rsid w:val="00B724B0"/>
    <w:rsid w:val="00B72F66"/>
    <w:rsid w:val="00B7392D"/>
    <w:rsid w:val="00B750B3"/>
    <w:rsid w:val="00B76495"/>
    <w:rsid w:val="00B77E91"/>
    <w:rsid w:val="00B80005"/>
    <w:rsid w:val="00B8051E"/>
    <w:rsid w:val="00B80CA3"/>
    <w:rsid w:val="00B83753"/>
    <w:rsid w:val="00B84070"/>
    <w:rsid w:val="00B84C11"/>
    <w:rsid w:val="00B85F64"/>
    <w:rsid w:val="00B8659B"/>
    <w:rsid w:val="00B900B5"/>
    <w:rsid w:val="00B91090"/>
    <w:rsid w:val="00B91A97"/>
    <w:rsid w:val="00B92EE7"/>
    <w:rsid w:val="00B942E0"/>
    <w:rsid w:val="00B94A74"/>
    <w:rsid w:val="00B971F4"/>
    <w:rsid w:val="00B97D43"/>
    <w:rsid w:val="00BA1719"/>
    <w:rsid w:val="00BA2EB8"/>
    <w:rsid w:val="00BA343F"/>
    <w:rsid w:val="00BA4030"/>
    <w:rsid w:val="00BA4BA4"/>
    <w:rsid w:val="00BA62E1"/>
    <w:rsid w:val="00BA7705"/>
    <w:rsid w:val="00BA7F8F"/>
    <w:rsid w:val="00BB0440"/>
    <w:rsid w:val="00BB0B00"/>
    <w:rsid w:val="00BB0D57"/>
    <w:rsid w:val="00BB225F"/>
    <w:rsid w:val="00BB23D8"/>
    <w:rsid w:val="00BB633A"/>
    <w:rsid w:val="00BB667A"/>
    <w:rsid w:val="00BB66F8"/>
    <w:rsid w:val="00BB6D6C"/>
    <w:rsid w:val="00BB7429"/>
    <w:rsid w:val="00BB7598"/>
    <w:rsid w:val="00BC1D03"/>
    <w:rsid w:val="00BC1D15"/>
    <w:rsid w:val="00BC446B"/>
    <w:rsid w:val="00BC6B32"/>
    <w:rsid w:val="00BC6C38"/>
    <w:rsid w:val="00BC77F5"/>
    <w:rsid w:val="00BD309D"/>
    <w:rsid w:val="00BD30AB"/>
    <w:rsid w:val="00BD3972"/>
    <w:rsid w:val="00BD3A4F"/>
    <w:rsid w:val="00BD5CC3"/>
    <w:rsid w:val="00BD64A7"/>
    <w:rsid w:val="00BD6AEF"/>
    <w:rsid w:val="00BD6BF9"/>
    <w:rsid w:val="00BD6FB9"/>
    <w:rsid w:val="00BE0D05"/>
    <w:rsid w:val="00BE1907"/>
    <w:rsid w:val="00BE197B"/>
    <w:rsid w:val="00BE2BEC"/>
    <w:rsid w:val="00BE3DDA"/>
    <w:rsid w:val="00BE410C"/>
    <w:rsid w:val="00BE6708"/>
    <w:rsid w:val="00BE7205"/>
    <w:rsid w:val="00BF005B"/>
    <w:rsid w:val="00BF0124"/>
    <w:rsid w:val="00BF0598"/>
    <w:rsid w:val="00BF0968"/>
    <w:rsid w:val="00BF1166"/>
    <w:rsid w:val="00BF161C"/>
    <w:rsid w:val="00BF33FC"/>
    <w:rsid w:val="00BF3A36"/>
    <w:rsid w:val="00C00939"/>
    <w:rsid w:val="00C01846"/>
    <w:rsid w:val="00C021F6"/>
    <w:rsid w:val="00C0330D"/>
    <w:rsid w:val="00C049FF"/>
    <w:rsid w:val="00C05053"/>
    <w:rsid w:val="00C05BC8"/>
    <w:rsid w:val="00C05C26"/>
    <w:rsid w:val="00C06B84"/>
    <w:rsid w:val="00C074FB"/>
    <w:rsid w:val="00C07D66"/>
    <w:rsid w:val="00C109B1"/>
    <w:rsid w:val="00C14EDF"/>
    <w:rsid w:val="00C15CED"/>
    <w:rsid w:val="00C2196C"/>
    <w:rsid w:val="00C22351"/>
    <w:rsid w:val="00C24A4C"/>
    <w:rsid w:val="00C30B7D"/>
    <w:rsid w:val="00C314EE"/>
    <w:rsid w:val="00C31D78"/>
    <w:rsid w:val="00C333FF"/>
    <w:rsid w:val="00C33870"/>
    <w:rsid w:val="00C353A1"/>
    <w:rsid w:val="00C36E23"/>
    <w:rsid w:val="00C378E4"/>
    <w:rsid w:val="00C403DF"/>
    <w:rsid w:val="00C40CCD"/>
    <w:rsid w:val="00C419C0"/>
    <w:rsid w:val="00C41C91"/>
    <w:rsid w:val="00C44A10"/>
    <w:rsid w:val="00C45DD2"/>
    <w:rsid w:val="00C46E6A"/>
    <w:rsid w:val="00C513AE"/>
    <w:rsid w:val="00C515F1"/>
    <w:rsid w:val="00C526E2"/>
    <w:rsid w:val="00C52C0C"/>
    <w:rsid w:val="00C53224"/>
    <w:rsid w:val="00C53509"/>
    <w:rsid w:val="00C536D2"/>
    <w:rsid w:val="00C53F0F"/>
    <w:rsid w:val="00C55A8D"/>
    <w:rsid w:val="00C5670D"/>
    <w:rsid w:val="00C57451"/>
    <w:rsid w:val="00C579A9"/>
    <w:rsid w:val="00C60992"/>
    <w:rsid w:val="00C60F0A"/>
    <w:rsid w:val="00C61F0A"/>
    <w:rsid w:val="00C62A2C"/>
    <w:rsid w:val="00C62B9C"/>
    <w:rsid w:val="00C631CE"/>
    <w:rsid w:val="00C6433F"/>
    <w:rsid w:val="00C65354"/>
    <w:rsid w:val="00C65582"/>
    <w:rsid w:val="00C666AF"/>
    <w:rsid w:val="00C672E8"/>
    <w:rsid w:val="00C67955"/>
    <w:rsid w:val="00C7010A"/>
    <w:rsid w:val="00C70244"/>
    <w:rsid w:val="00C704DB"/>
    <w:rsid w:val="00C721D0"/>
    <w:rsid w:val="00C7240D"/>
    <w:rsid w:val="00C74DDE"/>
    <w:rsid w:val="00C75673"/>
    <w:rsid w:val="00C763A4"/>
    <w:rsid w:val="00C76663"/>
    <w:rsid w:val="00C773BB"/>
    <w:rsid w:val="00C77F10"/>
    <w:rsid w:val="00C8003B"/>
    <w:rsid w:val="00C83FAD"/>
    <w:rsid w:val="00C840CE"/>
    <w:rsid w:val="00C855B7"/>
    <w:rsid w:val="00C875C1"/>
    <w:rsid w:val="00C90C8C"/>
    <w:rsid w:val="00C91696"/>
    <w:rsid w:val="00C92C21"/>
    <w:rsid w:val="00C93263"/>
    <w:rsid w:val="00C937AC"/>
    <w:rsid w:val="00C93ECA"/>
    <w:rsid w:val="00C94109"/>
    <w:rsid w:val="00C943DB"/>
    <w:rsid w:val="00CA0A60"/>
    <w:rsid w:val="00CA0FD1"/>
    <w:rsid w:val="00CA43A5"/>
    <w:rsid w:val="00CA5043"/>
    <w:rsid w:val="00CA700C"/>
    <w:rsid w:val="00CA723B"/>
    <w:rsid w:val="00CB1325"/>
    <w:rsid w:val="00CB1D51"/>
    <w:rsid w:val="00CB2BC2"/>
    <w:rsid w:val="00CB2F8E"/>
    <w:rsid w:val="00CB44F3"/>
    <w:rsid w:val="00CB5440"/>
    <w:rsid w:val="00CB7588"/>
    <w:rsid w:val="00CC1463"/>
    <w:rsid w:val="00CC23AB"/>
    <w:rsid w:val="00CC291C"/>
    <w:rsid w:val="00CC2CCA"/>
    <w:rsid w:val="00CC3DD0"/>
    <w:rsid w:val="00CC48FB"/>
    <w:rsid w:val="00CC4FF4"/>
    <w:rsid w:val="00CC54E0"/>
    <w:rsid w:val="00CC56B6"/>
    <w:rsid w:val="00CC603B"/>
    <w:rsid w:val="00CC648D"/>
    <w:rsid w:val="00CD073C"/>
    <w:rsid w:val="00CD07A5"/>
    <w:rsid w:val="00CD09CD"/>
    <w:rsid w:val="00CD113F"/>
    <w:rsid w:val="00CD33C6"/>
    <w:rsid w:val="00CD355E"/>
    <w:rsid w:val="00CD3EA7"/>
    <w:rsid w:val="00CD4D53"/>
    <w:rsid w:val="00CD685E"/>
    <w:rsid w:val="00CD744A"/>
    <w:rsid w:val="00CE1EE9"/>
    <w:rsid w:val="00CE2187"/>
    <w:rsid w:val="00CE52B7"/>
    <w:rsid w:val="00CE6B54"/>
    <w:rsid w:val="00CE782B"/>
    <w:rsid w:val="00CE7D40"/>
    <w:rsid w:val="00CE7F9B"/>
    <w:rsid w:val="00CF03CB"/>
    <w:rsid w:val="00CF0652"/>
    <w:rsid w:val="00CF1232"/>
    <w:rsid w:val="00CF1392"/>
    <w:rsid w:val="00CF1942"/>
    <w:rsid w:val="00CF30EB"/>
    <w:rsid w:val="00CF3315"/>
    <w:rsid w:val="00CF4B58"/>
    <w:rsid w:val="00CF4F69"/>
    <w:rsid w:val="00CF5180"/>
    <w:rsid w:val="00CF6775"/>
    <w:rsid w:val="00CF6FE2"/>
    <w:rsid w:val="00CF7C7E"/>
    <w:rsid w:val="00D00775"/>
    <w:rsid w:val="00D0195B"/>
    <w:rsid w:val="00D02E76"/>
    <w:rsid w:val="00D02FDA"/>
    <w:rsid w:val="00D04FF6"/>
    <w:rsid w:val="00D054BC"/>
    <w:rsid w:val="00D06678"/>
    <w:rsid w:val="00D067EF"/>
    <w:rsid w:val="00D10C79"/>
    <w:rsid w:val="00D12555"/>
    <w:rsid w:val="00D12E63"/>
    <w:rsid w:val="00D156AB"/>
    <w:rsid w:val="00D15932"/>
    <w:rsid w:val="00D15D9E"/>
    <w:rsid w:val="00D15EC5"/>
    <w:rsid w:val="00D16A0A"/>
    <w:rsid w:val="00D1725D"/>
    <w:rsid w:val="00D17F27"/>
    <w:rsid w:val="00D2012E"/>
    <w:rsid w:val="00D21B87"/>
    <w:rsid w:val="00D21BAE"/>
    <w:rsid w:val="00D22B72"/>
    <w:rsid w:val="00D242C4"/>
    <w:rsid w:val="00D24C4E"/>
    <w:rsid w:val="00D24EF2"/>
    <w:rsid w:val="00D24FAC"/>
    <w:rsid w:val="00D2602C"/>
    <w:rsid w:val="00D30A56"/>
    <w:rsid w:val="00D3111F"/>
    <w:rsid w:val="00D31E1E"/>
    <w:rsid w:val="00D31ED6"/>
    <w:rsid w:val="00D31FE6"/>
    <w:rsid w:val="00D32614"/>
    <w:rsid w:val="00D333D0"/>
    <w:rsid w:val="00D33B76"/>
    <w:rsid w:val="00D33D5B"/>
    <w:rsid w:val="00D348E0"/>
    <w:rsid w:val="00D34C84"/>
    <w:rsid w:val="00D34D35"/>
    <w:rsid w:val="00D35AFE"/>
    <w:rsid w:val="00D37084"/>
    <w:rsid w:val="00D37C3E"/>
    <w:rsid w:val="00D37F30"/>
    <w:rsid w:val="00D419D9"/>
    <w:rsid w:val="00D42FA3"/>
    <w:rsid w:val="00D43DAD"/>
    <w:rsid w:val="00D450E3"/>
    <w:rsid w:val="00D453EA"/>
    <w:rsid w:val="00D4549C"/>
    <w:rsid w:val="00D4556B"/>
    <w:rsid w:val="00D45ADA"/>
    <w:rsid w:val="00D45AF1"/>
    <w:rsid w:val="00D46E0B"/>
    <w:rsid w:val="00D47E75"/>
    <w:rsid w:val="00D50101"/>
    <w:rsid w:val="00D50A36"/>
    <w:rsid w:val="00D5321B"/>
    <w:rsid w:val="00D53ACB"/>
    <w:rsid w:val="00D57106"/>
    <w:rsid w:val="00D57EA7"/>
    <w:rsid w:val="00D601E7"/>
    <w:rsid w:val="00D6063A"/>
    <w:rsid w:val="00D60679"/>
    <w:rsid w:val="00D60C1A"/>
    <w:rsid w:val="00D61951"/>
    <w:rsid w:val="00D61D31"/>
    <w:rsid w:val="00D62FBE"/>
    <w:rsid w:val="00D63A3F"/>
    <w:rsid w:val="00D65386"/>
    <w:rsid w:val="00D672F5"/>
    <w:rsid w:val="00D67409"/>
    <w:rsid w:val="00D67F8E"/>
    <w:rsid w:val="00D67FCA"/>
    <w:rsid w:val="00D703FD"/>
    <w:rsid w:val="00D707DB"/>
    <w:rsid w:val="00D71051"/>
    <w:rsid w:val="00D71584"/>
    <w:rsid w:val="00D72927"/>
    <w:rsid w:val="00D72F2D"/>
    <w:rsid w:val="00D73D34"/>
    <w:rsid w:val="00D7591D"/>
    <w:rsid w:val="00D766A3"/>
    <w:rsid w:val="00D77C53"/>
    <w:rsid w:val="00D818FA"/>
    <w:rsid w:val="00D81FDC"/>
    <w:rsid w:val="00D827FF"/>
    <w:rsid w:val="00D83902"/>
    <w:rsid w:val="00D84876"/>
    <w:rsid w:val="00D84DE9"/>
    <w:rsid w:val="00D871F8"/>
    <w:rsid w:val="00D87862"/>
    <w:rsid w:val="00D91160"/>
    <w:rsid w:val="00D9118E"/>
    <w:rsid w:val="00D94C60"/>
    <w:rsid w:val="00D95A38"/>
    <w:rsid w:val="00D9646C"/>
    <w:rsid w:val="00D96C54"/>
    <w:rsid w:val="00D96D07"/>
    <w:rsid w:val="00DA0238"/>
    <w:rsid w:val="00DA0DC7"/>
    <w:rsid w:val="00DA2649"/>
    <w:rsid w:val="00DA350E"/>
    <w:rsid w:val="00DA3692"/>
    <w:rsid w:val="00DA413B"/>
    <w:rsid w:val="00DA4E42"/>
    <w:rsid w:val="00DA50DC"/>
    <w:rsid w:val="00DA5D25"/>
    <w:rsid w:val="00DA638C"/>
    <w:rsid w:val="00DA6A00"/>
    <w:rsid w:val="00DA7325"/>
    <w:rsid w:val="00DB0169"/>
    <w:rsid w:val="00DB19DA"/>
    <w:rsid w:val="00DB312A"/>
    <w:rsid w:val="00DB3F20"/>
    <w:rsid w:val="00DB4EBD"/>
    <w:rsid w:val="00DB53D9"/>
    <w:rsid w:val="00DB551C"/>
    <w:rsid w:val="00DB6FB5"/>
    <w:rsid w:val="00DC02DF"/>
    <w:rsid w:val="00DC064F"/>
    <w:rsid w:val="00DC12C4"/>
    <w:rsid w:val="00DC1CC5"/>
    <w:rsid w:val="00DC2227"/>
    <w:rsid w:val="00DC2527"/>
    <w:rsid w:val="00DC2A79"/>
    <w:rsid w:val="00DC43F9"/>
    <w:rsid w:val="00DC675D"/>
    <w:rsid w:val="00DC6B73"/>
    <w:rsid w:val="00DD1686"/>
    <w:rsid w:val="00DD1D9A"/>
    <w:rsid w:val="00DD2345"/>
    <w:rsid w:val="00DD23E6"/>
    <w:rsid w:val="00DD2686"/>
    <w:rsid w:val="00DD27B8"/>
    <w:rsid w:val="00DD5508"/>
    <w:rsid w:val="00DD58B0"/>
    <w:rsid w:val="00DD5D2A"/>
    <w:rsid w:val="00DD61FA"/>
    <w:rsid w:val="00DD69D4"/>
    <w:rsid w:val="00DD7CF9"/>
    <w:rsid w:val="00DE03A6"/>
    <w:rsid w:val="00DE1623"/>
    <w:rsid w:val="00DE3A7A"/>
    <w:rsid w:val="00DE40E3"/>
    <w:rsid w:val="00DE6254"/>
    <w:rsid w:val="00DF01E5"/>
    <w:rsid w:val="00DF1028"/>
    <w:rsid w:val="00DF12FF"/>
    <w:rsid w:val="00DF13C6"/>
    <w:rsid w:val="00DF15F5"/>
    <w:rsid w:val="00DF5746"/>
    <w:rsid w:val="00DF7EBD"/>
    <w:rsid w:val="00E007F4"/>
    <w:rsid w:val="00E0101A"/>
    <w:rsid w:val="00E01080"/>
    <w:rsid w:val="00E0197E"/>
    <w:rsid w:val="00E023CE"/>
    <w:rsid w:val="00E029BE"/>
    <w:rsid w:val="00E030E6"/>
    <w:rsid w:val="00E038BF"/>
    <w:rsid w:val="00E03A1C"/>
    <w:rsid w:val="00E03EC0"/>
    <w:rsid w:val="00E04E7F"/>
    <w:rsid w:val="00E05555"/>
    <w:rsid w:val="00E07E5D"/>
    <w:rsid w:val="00E10156"/>
    <w:rsid w:val="00E124DD"/>
    <w:rsid w:val="00E16B7B"/>
    <w:rsid w:val="00E1706C"/>
    <w:rsid w:val="00E174D0"/>
    <w:rsid w:val="00E17E01"/>
    <w:rsid w:val="00E20279"/>
    <w:rsid w:val="00E20CE2"/>
    <w:rsid w:val="00E2128F"/>
    <w:rsid w:val="00E2478C"/>
    <w:rsid w:val="00E25753"/>
    <w:rsid w:val="00E2752E"/>
    <w:rsid w:val="00E27F51"/>
    <w:rsid w:val="00E306C3"/>
    <w:rsid w:val="00E308B9"/>
    <w:rsid w:val="00E30F6B"/>
    <w:rsid w:val="00E312BA"/>
    <w:rsid w:val="00E3263F"/>
    <w:rsid w:val="00E32640"/>
    <w:rsid w:val="00E342AB"/>
    <w:rsid w:val="00E34418"/>
    <w:rsid w:val="00E3572C"/>
    <w:rsid w:val="00E35814"/>
    <w:rsid w:val="00E35B7A"/>
    <w:rsid w:val="00E36247"/>
    <w:rsid w:val="00E36C90"/>
    <w:rsid w:val="00E37442"/>
    <w:rsid w:val="00E37851"/>
    <w:rsid w:val="00E4025C"/>
    <w:rsid w:val="00E40D68"/>
    <w:rsid w:val="00E44128"/>
    <w:rsid w:val="00E443D7"/>
    <w:rsid w:val="00E449AC"/>
    <w:rsid w:val="00E450C9"/>
    <w:rsid w:val="00E47CA4"/>
    <w:rsid w:val="00E50416"/>
    <w:rsid w:val="00E516AD"/>
    <w:rsid w:val="00E5277D"/>
    <w:rsid w:val="00E5293A"/>
    <w:rsid w:val="00E54AF7"/>
    <w:rsid w:val="00E55FE6"/>
    <w:rsid w:val="00E561B6"/>
    <w:rsid w:val="00E57965"/>
    <w:rsid w:val="00E600C2"/>
    <w:rsid w:val="00E600D5"/>
    <w:rsid w:val="00E608B6"/>
    <w:rsid w:val="00E60E83"/>
    <w:rsid w:val="00E62453"/>
    <w:rsid w:val="00E6274A"/>
    <w:rsid w:val="00E62C13"/>
    <w:rsid w:val="00E62F05"/>
    <w:rsid w:val="00E648DB"/>
    <w:rsid w:val="00E6679D"/>
    <w:rsid w:val="00E66C2F"/>
    <w:rsid w:val="00E67916"/>
    <w:rsid w:val="00E70296"/>
    <w:rsid w:val="00E71140"/>
    <w:rsid w:val="00E7127F"/>
    <w:rsid w:val="00E723C2"/>
    <w:rsid w:val="00E74D85"/>
    <w:rsid w:val="00E7546F"/>
    <w:rsid w:val="00E756A8"/>
    <w:rsid w:val="00E76694"/>
    <w:rsid w:val="00E8069B"/>
    <w:rsid w:val="00E80C53"/>
    <w:rsid w:val="00E81E7F"/>
    <w:rsid w:val="00E8299E"/>
    <w:rsid w:val="00E82FBB"/>
    <w:rsid w:val="00E83D97"/>
    <w:rsid w:val="00E83FE4"/>
    <w:rsid w:val="00E85161"/>
    <w:rsid w:val="00E859F5"/>
    <w:rsid w:val="00E85CD4"/>
    <w:rsid w:val="00E86A16"/>
    <w:rsid w:val="00E87691"/>
    <w:rsid w:val="00E87FA2"/>
    <w:rsid w:val="00E87FE1"/>
    <w:rsid w:val="00E908BC"/>
    <w:rsid w:val="00E915F2"/>
    <w:rsid w:val="00E91646"/>
    <w:rsid w:val="00E92100"/>
    <w:rsid w:val="00E9242C"/>
    <w:rsid w:val="00E9408C"/>
    <w:rsid w:val="00E951E7"/>
    <w:rsid w:val="00E95C1E"/>
    <w:rsid w:val="00E95F12"/>
    <w:rsid w:val="00E971B6"/>
    <w:rsid w:val="00E9758E"/>
    <w:rsid w:val="00EA096B"/>
    <w:rsid w:val="00EA1E21"/>
    <w:rsid w:val="00EA27E5"/>
    <w:rsid w:val="00EA2C30"/>
    <w:rsid w:val="00EA2DC3"/>
    <w:rsid w:val="00EA3F87"/>
    <w:rsid w:val="00EA53A3"/>
    <w:rsid w:val="00EA5617"/>
    <w:rsid w:val="00EA5ADC"/>
    <w:rsid w:val="00EA5C36"/>
    <w:rsid w:val="00EA61BE"/>
    <w:rsid w:val="00EB166E"/>
    <w:rsid w:val="00EB16B2"/>
    <w:rsid w:val="00EB2421"/>
    <w:rsid w:val="00EB3395"/>
    <w:rsid w:val="00EB3D62"/>
    <w:rsid w:val="00EB43F2"/>
    <w:rsid w:val="00EB4B3D"/>
    <w:rsid w:val="00EB6FD8"/>
    <w:rsid w:val="00EC0611"/>
    <w:rsid w:val="00EC0783"/>
    <w:rsid w:val="00EC090F"/>
    <w:rsid w:val="00EC2757"/>
    <w:rsid w:val="00EC2B49"/>
    <w:rsid w:val="00EC33E4"/>
    <w:rsid w:val="00EC342D"/>
    <w:rsid w:val="00EC35D0"/>
    <w:rsid w:val="00EC3F4C"/>
    <w:rsid w:val="00EC4AEC"/>
    <w:rsid w:val="00EC4ECD"/>
    <w:rsid w:val="00EC63B6"/>
    <w:rsid w:val="00EC65B1"/>
    <w:rsid w:val="00EC68B8"/>
    <w:rsid w:val="00EC71D9"/>
    <w:rsid w:val="00EC74C5"/>
    <w:rsid w:val="00ED0799"/>
    <w:rsid w:val="00ED0DA6"/>
    <w:rsid w:val="00ED7592"/>
    <w:rsid w:val="00ED76A0"/>
    <w:rsid w:val="00ED7F88"/>
    <w:rsid w:val="00EE0189"/>
    <w:rsid w:val="00EE0316"/>
    <w:rsid w:val="00EE14F6"/>
    <w:rsid w:val="00EE1B72"/>
    <w:rsid w:val="00EE1D02"/>
    <w:rsid w:val="00EE24A3"/>
    <w:rsid w:val="00EE2552"/>
    <w:rsid w:val="00EE2ABE"/>
    <w:rsid w:val="00EE3162"/>
    <w:rsid w:val="00EE3D13"/>
    <w:rsid w:val="00EE549B"/>
    <w:rsid w:val="00EE5529"/>
    <w:rsid w:val="00EF2443"/>
    <w:rsid w:val="00EF3782"/>
    <w:rsid w:val="00EF50A4"/>
    <w:rsid w:val="00EF52B3"/>
    <w:rsid w:val="00EF6FAA"/>
    <w:rsid w:val="00EF73EC"/>
    <w:rsid w:val="00F026B7"/>
    <w:rsid w:val="00F0290E"/>
    <w:rsid w:val="00F02B4C"/>
    <w:rsid w:val="00F033FB"/>
    <w:rsid w:val="00F035D0"/>
    <w:rsid w:val="00F03872"/>
    <w:rsid w:val="00F03CBD"/>
    <w:rsid w:val="00F052F9"/>
    <w:rsid w:val="00F054D1"/>
    <w:rsid w:val="00F06245"/>
    <w:rsid w:val="00F1044A"/>
    <w:rsid w:val="00F10979"/>
    <w:rsid w:val="00F11878"/>
    <w:rsid w:val="00F12813"/>
    <w:rsid w:val="00F12822"/>
    <w:rsid w:val="00F152C9"/>
    <w:rsid w:val="00F15ADC"/>
    <w:rsid w:val="00F21712"/>
    <w:rsid w:val="00F2289E"/>
    <w:rsid w:val="00F22AE3"/>
    <w:rsid w:val="00F23910"/>
    <w:rsid w:val="00F23E20"/>
    <w:rsid w:val="00F2535D"/>
    <w:rsid w:val="00F27F8D"/>
    <w:rsid w:val="00F307CA"/>
    <w:rsid w:val="00F30D87"/>
    <w:rsid w:val="00F3262B"/>
    <w:rsid w:val="00F331E7"/>
    <w:rsid w:val="00F34BC4"/>
    <w:rsid w:val="00F34F6A"/>
    <w:rsid w:val="00F36105"/>
    <w:rsid w:val="00F37393"/>
    <w:rsid w:val="00F41B90"/>
    <w:rsid w:val="00F42918"/>
    <w:rsid w:val="00F4330F"/>
    <w:rsid w:val="00F4464E"/>
    <w:rsid w:val="00F44C00"/>
    <w:rsid w:val="00F44D01"/>
    <w:rsid w:val="00F45EEC"/>
    <w:rsid w:val="00F46279"/>
    <w:rsid w:val="00F47778"/>
    <w:rsid w:val="00F50740"/>
    <w:rsid w:val="00F50F8E"/>
    <w:rsid w:val="00F521B9"/>
    <w:rsid w:val="00F55636"/>
    <w:rsid w:val="00F601C3"/>
    <w:rsid w:val="00F608A8"/>
    <w:rsid w:val="00F623EB"/>
    <w:rsid w:val="00F630FD"/>
    <w:rsid w:val="00F63105"/>
    <w:rsid w:val="00F64820"/>
    <w:rsid w:val="00F662D7"/>
    <w:rsid w:val="00F664EB"/>
    <w:rsid w:val="00F67D3E"/>
    <w:rsid w:val="00F70667"/>
    <w:rsid w:val="00F7103A"/>
    <w:rsid w:val="00F71F85"/>
    <w:rsid w:val="00F73E07"/>
    <w:rsid w:val="00F7428A"/>
    <w:rsid w:val="00F7580E"/>
    <w:rsid w:val="00F76C0B"/>
    <w:rsid w:val="00F776DD"/>
    <w:rsid w:val="00F77B66"/>
    <w:rsid w:val="00F8082B"/>
    <w:rsid w:val="00F8100A"/>
    <w:rsid w:val="00F83446"/>
    <w:rsid w:val="00F8370A"/>
    <w:rsid w:val="00F84219"/>
    <w:rsid w:val="00F84B5E"/>
    <w:rsid w:val="00F858B6"/>
    <w:rsid w:val="00F859AA"/>
    <w:rsid w:val="00F86787"/>
    <w:rsid w:val="00F9022F"/>
    <w:rsid w:val="00F90BBB"/>
    <w:rsid w:val="00F90BF4"/>
    <w:rsid w:val="00F91D5A"/>
    <w:rsid w:val="00F9210B"/>
    <w:rsid w:val="00F922F2"/>
    <w:rsid w:val="00F9536E"/>
    <w:rsid w:val="00F96DD2"/>
    <w:rsid w:val="00F97AD0"/>
    <w:rsid w:val="00FA1D98"/>
    <w:rsid w:val="00FA24F5"/>
    <w:rsid w:val="00FA32E9"/>
    <w:rsid w:val="00FA38FE"/>
    <w:rsid w:val="00FA4293"/>
    <w:rsid w:val="00FA4CFC"/>
    <w:rsid w:val="00FA4D93"/>
    <w:rsid w:val="00FA6D13"/>
    <w:rsid w:val="00FA7C25"/>
    <w:rsid w:val="00FB33A5"/>
    <w:rsid w:val="00FB345F"/>
    <w:rsid w:val="00FB3768"/>
    <w:rsid w:val="00FB3D81"/>
    <w:rsid w:val="00FB4E21"/>
    <w:rsid w:val="00FB630D"/>
    <w:rsid w:val="00FB69FE"/>
    <w:rsid w:val="00FB6FD0"/>
    <w:rsid w:val="00FC0271"/>
    <w:rsid w:val="00FC19EE"/>
    <w:rsid w:val="00FC299B"/>
    <w:rsid w:val="00FC4245"/>
    <w:rsid w:val="00FC5157"/>
    <w:rsid w:val="00FC5D2F"/>
    <w:rsid w:val="00FC6C6F"/>
    <w:rsid w:val="00FC7298"/>
    <w:rsid w:val="00FC7F58"/>
    <w:rsid w:val="00FD0938"/>
    <w:rsid w:val="00FD0D0F"/>
    <w:rsid w:val="00FD1886"/>
    <w:rsid w:val="00FD30ED"/>
    <w:rsid w:val="00FE1039"/>
    <w:rsid w:val="00FE1627"/>
    <w:rsid w:val="00FE2133"/>
    <w:rsid w:val="00FE5FFA"/>
    <w:rsid w:val="00FE6C87"/>
    <w:rsid w:val="00FF0499"/>
    <w:rsid w:val="00FF04D7"/>
    <w:rsid w:val="00FF2259"/>
    <w:rsid w:val="00FF6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footer" w:uiPriority="99"/>
    <w:lsdException w:name="caption" w:uiPriority="35" w:qFormat="1"/>
    <w:lsdException w:name="table of figures" w:uiPriority="99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9F5AB2"/>
    <w:rPr>
      <w:sz w:val="24"/>
      <w:szCs w:val="24"/>
    </w:rPr>
  </w:style>
  <w:style w:type="paragraph" w:styleId="Nadpis1">
    <w:name w:val="heading 1"/>
    <w:basedOn w:val="Normln"/>
    <w:next w:val="Normln"/>
    <w:qFormat/>
    <w:rsid w:val="003E3A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3E3A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3E3A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1">
    <w:name w:val="toc 1"/>
    <w:basedOn w:val="Obsah"/>
    <w:uiPriority w:val="39"/>
    <w:rsid w:val="00521AA8"/>
    <w:pPr>
      <w:tabs>
        <w:tab w:val="left" w:pos="480"/>
        <w:tab w:val="right" w:pos="8505"/>
      </w:tabs>
      <w:spacing w:before="240" w:after="120"/>
      <w:ind w:left="482" w:right="567" w:hanging="482"/>
      <w:jc w:val="left"/>
    </w:pPr>
    <w:rPr>
      <w:b/>
      <w:bCs/>
    </w:rPr>
  </w:style>
  <w:style w:type="paragraph" w:customStyle="1" w:styleId="Zklad">
    <w:name w:val="Základ"/>
    <w:next w:val="Dalodstavce"/>
    <w:link w:val="ZkladChar"/>
    <w:rsid w:val="002A3643"/>
    <w:pPr>
      <w:spacing w:line="280" w:lineRule="atLeast"/>
      <w:jc w:val="both"/>
    </w:pPr>
    <w:rPr>
      <w:rFonts w:ascii="Palatino Linotype" w:hAnsi="Palatino Linotype"/>
      <w:sz w:val="24"/>
      <w:szCs w:val="24"/>
    </w:rPr>
  </w:style>
  <w:style w:type="paragraph" w:customStyle="1" w:styleId="Nadpisy">
    <w:name w:val="Nadpisy"/>
    <w:basedOn w:val="Zklad"/>
    <w:link w:val="NadpisyChar"/>
    <w:rsid w:val="005F5ED2"/>
    <w:pPr>
      <w:keepNext/>
      <w:keepLines/>
      <w:suppressAutoHyphens/>
      <w:jc w:val="left"/>
    </w:pPr>
    <w:rPr>
      <w:rFonts w:ascii="Georgia" w:hAnsi="Georgia"/>
      <w:b/>
    </w:rPr>
  </w:style>
  <w:style w:type="paragraph" w:customStyle="1" w:styleId="Hlavnnadpis">
    <w:name w:val="Hlavní nadpis"/>
    <w:basedOn w:val="Nadpisy"/>
    <w:next w:val="Zklad"/>
    <w:rsid w:val="002A3643"/>
    <w:pPr>
      <w:pageBreakBefore/>
      <w:numPr>
        <w:numId w:val="7"/>
      </w:numPr>
      <w:spacing w:after="280" w:line="480" w:lineRule="atLeast"/>
      <w:outlineLvl w:val="0"/>
    </w:pPr>
    <w:rPr>
      <w:sz w:val="40"/>
      <w:szCs w:val="40"/>
    </w:rPr>
  </w:style>
  <w:style w:type="paragraph" w:customStyle="1" w:styleId="Podnadpis">
    <w:name w:val="Podnadpis"/>
    <w:basedOn w:val="Nadpisy"/>
    <w:next w:val="Zklad"/>
    <w:rsid w:val="008373D6"/>
    <w:pPr>
      <w:numPr>
        <w:ilvl w:val="1"/>
        <w:numId w:val="7"/>
      </w:numPr>
      <w:spacing w:before="360" w:after="180" w:line="320" w:lineRule="atLeast"/>
      <w:outlineLvl w:val="1"/>
    </w:pPr>
    <w:rPr>
      <w:bCs/>
      <w:sz w:val="28"/>
      <w:szCs w:val="28"/>
    </w:rPr>
  </w:style>
  <w:style w:type="paragraph" w:customStyle="1" w:styleId="podnadpis0">
    <w:name w:val="podnadpis"/>
    <w:basedOn w:val="Normln"/>
    <w:semiHidden/>
    <w:rsid w:val="00B8051E"/>
    <w:pPr>
      <w:numPr>
        <w:ilvl w:val="1"/>
        <w:numId w:val="1"/>
      </w:numPr>
    </w:pPr>
  </w:style>
  <w:style w:type="paragraph" w:customStyle="1" w:styleId="mujnadpis2">
    <w:name w:val="muj nadpis 2"/>
    <w:basedOn w:val="Normln"/>
    <w:semiHidden/>
    <w:rsid w:val="008A0030"/>
  </w:style>
  <w:style w:type="paragraph" w:customStyle="1" w:styleId="Zhlavstr">
    <w:name w:val="Záhlaví str."/>
    <w:basedOn w:val="Zhlavapaty"/>
    <w:link w:val="ZhlavstrChar"/>
    <w:rsid w:val="002D7200"/>
    <w:pPr>
      <w:pBdr>
        <w:bottom w:val="single" w:sz="4" w:space="1" w:color="auto"/>
      </w:pBdr>
      <w:tabs>
        <w:tab w:val="left" w:pos="0"/>
        <w:tab w:val="right" w:pos="8505"/>
      </w:tabs>
      <w:spacing w:after="360"/>
    </w:pPr>
  </w:style>
  <w:style w:type="paragraph" w:customStyle="1" w:styleId="Patastr">
    <w:name w:val="Pata str."/>
    <w:basedOn w:val="Zhlavapaty"/>
    <w:rsid w:val="006F7134"/>
    <w:rPr>
      <w:b/>
      <w:sz w:val="24"/>
    </w:rPr>
  </w:style>
  <w:style w:type="paragraph" w:styleId="Zhlav">
    <w:name w:val="header"/>
    <w:basedOn w:val="Normln"/>
    <w:rsid w:val="00984F82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84F82"/>
    <w:pPr>
      <w:tabs>
        <w:tab w:val="center" w:pos="4536"/>
        <w:tab w:val="right" w:pos="9072"/>
      </w:tabs>
    </w:pPr>
  </w:style>
  <w:style w:type="paragraph" w:customStyle="1" w:styleId="Nzevprce">
    <w:name w:val="Název práce"/>
    <w:basedOn w:val="Nadpisy"/>
    <w:rsid w:val="00283847"/>
    <w:pPr>
      <w:spacing w:before="4200" w:after="280" w:line="480" w:lineRule="atLeast"/>
      <w:jc w:val="center"/>
    </w:pPr>
    <w:rPr>
      <w:sz w:val="56"/>
    </w:rPr>
  </w:style>
  <w:style w:type="paragraph" w:customStyle="1" w:styleId="Dalodstavce">
    <w:name w:val="Další odstavce"/>
    <w:basedOn w:val="Zklad"/>
    <w:link w:val="DalodstavceChar"/>
    <w:rsid w:val="002A3643"/>
    <w:pPr>
      <w:ind w:firstLine="482"/>
    </w:pPr>
  </w:style>
  <w:style w:type="paragraph" w:styleId="Textpoznpodarou">
    <w:name w:val="footnote text"/>
    <w:basedOn w:val="Zklad"/>
    <w:link w:val="TextpoznpodarouChar"/>
    <w:uiPriority w:val="99"/>
    <w:rsid w:val="002752AB"/>
    <w:rPr>
      <w:sz w:val="20"/>
      <w:szCs w:val="20"/>
    </w:rPr>
  </w:style>
  <w:style w:type="character" w:styleId="Znakapoznpodarou">
    <w:name w:val="footnote reference"/>
    <w:uiPriority w:val="99"/>
    <w:rsid w:val="00A21B3C"/>
    <w:rPr>
      <w:vertAlign w:val="superscript"/>
    </w:rPr>
  </w:style>
  <w:style w:type="paragraph" w:customStyle="1" w:styleId="Typprce">
    <w:name w:val="Typ práce"/>
    <w:basedOn w:val="Nadpisy"/>
    <w:rsid w:val="00283847"/>
    <w:pPr>
      <w:spacing w:before="560" w:after="360" w:line="360" w:lineRule="atLeast"/>
      <w:jc w:val="center"/>
    </w:pPr>
    <w:rPr>
      <w:sz w:val="36"/>
    </w:rPr>
  </w:style>
  <w:style w:type="paragraph" w:customStyle="1" w:styleId="Odsazennadpisy">
    <w:name w:val="Odsazené nadpisy"/>
    <w:basedOn w:val="Nadpisy"/>
    <w:link w:val="OdsazennadpisyChar"/>
    <w:rsid w:val="0004183D"/>
    <w:pPr>
      <w:spacing w:before="4800" w:after="140"/>
      <w:jc w:val="both"/>
    </w:pPr>
  </w:style>
  <w:style w:type="paragraph" w:customStyle="1" w:styleId="Jmnaastnk">
    <w:name w:val="Jména účastníků"/>
    <w:basedOn w:val="Nadpisy"/>
    <w:rsid w:val="00576992"/>
    <w:pPr>
      <w:tabs>
        <w:tab w:val="right" w:pos="8505"/>
      </w:tabs>
      <w:jc w:val="both"/>
    </w:pPr>
  </w:style>
  <w:style w:type="paragraph" w:customStyle="1" w:styleId="Odsazen">
    <w:name w:val="Odsazení"/>
    <w:basedOn w:val="Nadpisy"/>
    <w:rsid w:val="00C579A9"/>
    <w:pPr>
      <w:spacing w:before="9600" w:after="140"/>
    </w:pPr>
  </w:style>
  <w:style w:type="character" w:customStyle="1" w:styleId="ZkladChar">
    <w:name w:val="Základ Char"/>
    <w:link w:val="Zklad"/>
    <w:rsid w:val="002A3643"/>
    <w:rPr>
      <w:rFonts w:ascii="Palatino Linotype" w:hAnsi="Palatino Linotype"/>
      <w:sz w:val="24"/>
      <w:szCs w:val="24"/>
      <w:lang w:bidi="ar-SA"/>
    </w:rPr>
  </w:style>
  <w:style w:type="character" w:customStyle="1" w:styleId="NadpisyChar">
    <w:name w:val="Nadpisy Char"/>
    <w:link w:val="Nadpisy"/>
    <w:rsid w:val="005F5ED2"/>
    <w:rPr>
      <w:rFonts w:ascii="Georgia" w:hAnsi="Georgia"/>
      <w:b/>
      <w:sz w:val="24"/>
      <w:szCs w:val="24"/>
      <w:lang w:val="cs-CZ" w:eastAsia="cs-CZ" w:bidi="ar-SA"/>
    </w:rPr>
  </w:style>
  <w:style w:type="character" w:customStyle="1" w:styleId="OdsazennadpisyChar">
    <w:name w:val="Odsazené nadpisy Char"/>
    <w:basedOn w:val="NadpisyChar"/>
    <w:link w:val="Odsazennadpisy"/>
    <w:rsid w:val="0004183D"/>
  </w:style>
  <w:style w:type="paragraph" w:customStyle="1" w:styleId="Polovinodsazen">
    <w:name w:val="Poloviční odsazení"/>
    <w:basedOn w:val="Nadpisy"/>
    <w:rsid w:val="00042887"/>
    <w:pPr>
      <w:spacing w:before="2400" w:after="140"/>
    </w:pPr>
  </w:style>
  <w:style w:type="character" w:styleId="slostrnky">
    <w:name w:val="page number"/>
    <w:rsid w:val="008C5E34"/>
    <w:rPr>
      <w:sz w:val="20"/>
      <w:szCs w:val="20"/>
    </w:rPr>
  </w:style>
  <w:style w:type="paragraph" w:customStyle="1" w:styleId="NadpisObsah">
    <w:name w:val="Nadpis Obsah"/>
    <w:basedOn w:val="Nadpisy"/>
    <w:next w:val="Obsah"/>
    <w:rsid w:val="005F5ED2"/>
    <w:pPr>
      <w:pageBreakBefore/>
      <w:spacing w:before="560" w:after="280" w:line="480" w:lineRule="atLeast"/>
    </w:pPr>
    <w:rPr>
      <w:sz w:val="40"/>
    </w:rPr>
  </w:style>
  <w:style w:type="paragraph" w:styleId="Obsah2">
    <w:name w:val="toc 2"/>
    <w:basedOn w:val="Obsah"/>
    <w:autoRedefine/>
    <w:uiPriority w:val="39"/>
    <w:rsid w:val="00D02FDA"/>
    <w:pPr>
      <w:tabs>
        <w:tab w:val="left" w:pos="851"/>
        <w:tab w:val="right" w:leader="dot" w:pos="8505"/>
      </w:tabs>
      <w:ind w:left="238"/>
      <w:jc w:val="left"/>
    </w:pPr>
    <w:rPr>
      <w:iCs/>
    </w:rPr>
  </w:style>
  <w:style w:type="paragraph" w:styleId="Obsah3">
    <w:name w:val="toc 3"/>
    <w:basedOn w:val="Obsah"/>
    <w:autoRedefine/>
    <w:uiPriority w:val="39"/>
    <w:rsid w:val="00576992"/>
    <w:pPr>
      <w:tabs>
        <w:tab w:val="left" w:pos="1361"/>
        <w:tab w:val="right" w:leader="dot" w:pos="8505"/>
      </w:tabs>
      <w:spacing w:before="120"/>
      <w:ind w:left="482"/>
    </w:pPr>
  </w:style>
  <w:style w:type="paragraph" w:styleId="Obsah4">
    <w:name w:val="toc 4"/>
    <w:basedOn w:val="Normln"/>
    <w:next w:val="Normln"/>
    <w:autoRedefine/>
    <w:semiHidden/>
    <w:rsid w:val="00A86718"/>
    <w:pPr>
      <w:ind w:left="720"/>
    </w:pPr>
    <w:rPr>
      <w:sz w:val="20"/>
      <w:szCs w:val="20"/>
    </w:rPr>
  </w:style>
  <w:style w:type="paragraph" w:styleId="Obsah5">
    <w:name w:val="toc 5"/>
    <w:basedOn w:val="Normln"/>
    <w:next w:val="Normln"/>
    <w:autoRedefine/>
    <w:semiHidden/>
    <w:rsid w:val="00A86718"/>
    <w:pPr>
      <w:ind w:left="960"/>
    </w:pPr>
    <w:rPr>
      <w:sz w:val="20"/>
      <w:szCs w:val="20"/>
    </w:rPr>
  </w:style>
  <w:style w:type="paragraph" w:styleId="Obsah6">
    <w:name w:val="toc 6"/>
    <w:basedOn w:val="Normln"/>
    <w:next w:val="Normln"/>
    <w:autoRedefine/>
    <w:semiHidden/>
    <w:rsid w:val="00A86718"/>
    <w:pPr>
      <w:ind w:left="1200"/>
    </w:pPr>
    <w:rPr>
      <w:sz w:val="20"/>
      <w:szCs w:val="20"/>
    </w:rPr>
  </w:style>
  <w:style w:type="paragraph" w:styleId="Obsah7">
    <w:name w:val="toc 7"/>
    <w:basedOn w:val="Normln"/>
    <w:next w:val="Normln"/>
    <w:autoRedefine/>
    <w:semiHidden/>
    <w:rsid w:val="00A86718"/>
    <w:pPr>
      <w:ind w:left="1440"/>
    </w:pPr>
    <w:rPr>
      <w:sz w:val="20"/>
      <w:szCs w:val="20"/>
    </w:rPr>
  </w:style>
  <w:style w:type="paragraph" w:styleId="Obsah8">
    <w:name w:val="toc 8"/>
    <w:basedOn w:val="Normln"/>
    <w:next w:val="Normln"/>
    <w:autoRedefine/>
    <w:semiHidden/>
    <w:rsid w:val="00A86718"/>
    <w:pPr>
      <w:ind w:left="1680"/>
    </w:pPr>
    <w:rPr>
      <w:sz w:val="20"/>
      <w:szCs w:val="20"/>
    </w:rPr>
  </w:style>
  <w:style w:type="paragraph" w:styleId="Obsah9">
    <w:name w:val="toc 9"/>
    <w:basedOn w:val="Obsah10"/>
    <w:rsid w:val="00D06678"/>
  </w:style>
  <w:style w:type="paragraph" w:customStyle="1" w:styleId="Podpodnadpis">
    <w:name w:val="Podpodnadpis"/>
    <w:basedOn w:val="Nadpisy"/>
    <w:next w:val="Zklad"/>
    <w:rsid w:val="007E6199"/>
    <w:pPr>
      <w:numPr>
        <w:ilvl w:val="2"/>
        <w:numId w:val="7"/>
      </w:numPr>
      <w:spacing w:before="280" w:after="140"/>
      <w:outlineLvl w:val="2"/>
    </w:pPr>
  </w:style>
  <w:style w:type="table" w:styleId="Tabulkasprostorovmiefekty1">
    <w:name w:val="Table 3D effects 1"/>
    <w:basedOn w:val="Normlntabulka"/>
    <w:semiHidden/>
    <w:rsid w:val="003451D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semiHidden/>
    <w:rsid w:val="003451D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semiHidden/>
    <w:rsid w:val="003451D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1">
    <w:name w:val="Table Subtle 1"/>
    <w:basedOn w:val="Normlntabulka"/>
    <w:semiHidden/>
    <w:rsid w:val="003451D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semiHidden/>
    <w:rsid w:val="003451D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vbloku">
    <w:name w:val="Block Text"/>
    <w:basedOn w:val="Normln"/>
    <w:semiHidden/>
    <w:rsid w:val="003451DC"/>
    <w:pPr>
      <w:spacing w:after="120"/>
      <w:ind w:left="1440" w:right="1440"/>
    </w:pPr>
  </w:style>
  <w:style w:type="character" w:styleId="UkzkaHTML">
    <w:name w:val="HTML Sample"/>
    <w:semiHidden/>
    <w:rsid w:val="003451DC"/>
    <w:rPr>
      <w:rFonts w:ascii="Courier New" w:hAnsi="Courier New" w:cs="Courier New"/>
    </w:rPr>
  </w:style>
  <w:style w:type="table" w:styleId="Webovtabulka1">
    <w:name w:val="Table Web 1"/>
    <w:basedOn w:val="Normlntabulka"/>
    <w:semiHidden/>
    <w:rsid w:val="003451DC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semiHidden/>
    <w:rsid w:val="003451DC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semiHidden/>
    <w:rsid w:val="003451DC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hlavzprvy">
    <w:name w:val="Message Header"/>
    <w:basedOn w:val="Normln"/>
    <w:semiHidden/>
    <w:rsid w:val="003451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Zkladntext">
    <w:name w:val="Body Text"/>
    <w:basedOn w:val="Normln"/>
    <w:link w:val="ZkladntextChar"/>
    <w:rsid w:val="003451DC"/>
    <w:pPr>
      <w:spacing w:after="120"/>
    </w:pPr>
  </w:style>
  <w:style w:type="paragraph" w:styleId="Zkladntext-prvnodsazen">
    <w:name w:val="Body Text First Indent"/>
    <w:basedOn w:val="Zkladntext"/>
    <w:semiHidden/>
    <w:rsid w:val="003451DC"/>
    <w:pPr>
      <w:ind w:firstLine="210"/>
    </w:pPr>
  </w:style>
  <w:style w:type="paragraph" w:styleId="Zkladntextodsazen">
    <w:name w:val="Body Text Indent"/>
    <w:basedOn w:val="Normln"/>
    <w:semiHidden/>
    <w:rsid w:val="003451DC"/>
    <w:pPr>
      <w:spacing w:after="120"/>
      <w:ind w:left="283"/>
    </w:pPr>
  </w:style>
  <w:style w:type="paragraph" w:styleId="Zkladntext-prvnodsazen2">
    <w:name w:val="Body Text First Indent 2"/>
    <w:basedOn w:val="Zkladntextodsazen"/>
    <w:semiHidden/>
    <w:rsid w:val="003451DC"/>
    <w:pPr>
      <w:ind w:firstLine="210"/>
    </w:pPr>
  </w:style>
  <w:style w:type="paragraph" w:styleId="Zkladntext2">
    <w:name w:val="Body Text 2"/>
    <w:basedOn w:val="Normln"/>
    <w:semiHidden/>
    <w:rsid w:val="003451DC"/>
    <w:pPr>
      <w:spacing w:after="120" w:line="480" w:lineRule="auto"/>
    </w:pPr>
  </w:style>
  <w:style w:type="paragraph" w:styleId="Zkladntext3">
    <w:name w:val="Body Text 3"/>
    <w:basedOn w:val="Normln"/>
    <w:semiHidden/>
    <w:rsid w:val="003451DC"/>
    <w:pPr>
      <w:spacing w:after="120"/>
    </w:pPr>
    <w:rPr>
      <w:sz w:val="16"/>
      <w:szCs w:val="16"/>
    </w:rPr>
  </w:style>
  <w:style w:type="paragraph" w:styleId="Zkladntextodsazen2">
    <w:name w:val="Body Text Indent 2"/>
    <w:basedOn w:val="Normln"/>
    <w:semiHidden/>
    <w:rsid w:val="003451DC"/>
    <w:pPr>
      <w:spacing w:after="120" w:line="480" w:lineRule="auto"/>
      <w:ind w:left="283"/>
    </w:pPr>
  </w:style>
  <w:style w:type="paragraph" w:styleId="Zkladntextodsazen3">
    <w:name w:val="Body Text Indent 3"/>
    <w:basedOn w:val="Normln"/>
    <w:semiHidden/>
    <w:rsid w:val="003451DC"/>
    <w:pPr>
      <w:spacing w:after="120"/>
      <w:ind w:left="283"/>
    </w:pPr>
    <w:rPr>
      <w:sz w:val="16"/>
      <w:szCs w:val="16"/>
    </w:rPr>
  </w:style>
  <w:style w:type="paragraph" w:styleId="Zvr">
    <w:name w:val="Closing"/>
    <w:basedOn w:val="Normln"/>
    <w:semiHidden/>
    <w:rsid w:val="003451DC"/>
    <w:pPr>
      <w:ind w:left="4252"/>
    </w:pPr>
  </w:style>
  <w:style w:type="paragraph" w:styleId="Zptenadresanaoblku">
    <w:name w:val="envelope return"/>
    <w:basedOn w:val="Normln"/>
    <w:semiHidden/>
    <w:rsid w:val="003451DC"/>
    <w:rPr>
      <w:rFonts w:ascii="Arial" w:hAnsi="Arial" w:cs="Arial"/>
      <w:sz w:val="20"/>
      <w:szCs w:val="20"/>
    </w:rPr>
  </w:style>
  <w:style w:type="character" w:styleId="Zvraznn">
    <w:name w:val="Emphasis"/>
    <w:uiPriority w:val="20"/>
    <w:qFormat/>
    <w:rsid w:val="003451DC"/>
    <w:rPr>
      <w:i/>
      <w:iCs/>
    </w:rPr>
  </w:style>
  <w:style w:type="character" w:styleId="Hypertextovodkaz">
    <w:name w:val="Hyperlink"/>
    <w:uiPriority w:val="99"/>
    <w:rsid w:val="005D6619"/>
    <w:rPr>
      <w:color w:val="0000FF"/>
      <w:u w:val="none"/>
    </w:rPr>
  </w:style>
  <w:style w:type="paragraph" w:customStyle="1" w:styleId="Popisky">
    <w:name w:val="Popisky"/>
    <w:basedOn w:val="Zklad"/>
    <w:next w:val="Zklad"/>
    <w:rsid w:val="00857D84"/>
    <w:pPr>
      <w:keepNext/>
      <w:keepLines/>
      <w:spacing w:line="240" w:lineRule="atLeast"/>
      <w:jc w:val="left"/>
    </w:pPr>
    <w:rPr>
      <w:sz w:val="20"/>
    </w:rPr>
  </w:style>
  <w:style w:type="paragraph" w:customStyle="1" w:styleId="Popisektabulky">
    <w:name w:val="Popisek tabulky"/>
    <w:basedOn w:val="Popisky"/>
    <w:next w:val="Zklad"/>
    <w:rsid w:val="00D96D07"/>
    <w:pPr>
      <w:numPr>
        <w:numId w:val="3"/>
      </w:numPr>
      <w:tabs>
        <w:tab w:val="left" w:pos="924"/>
      </w:tabs>
      <w:spacing w:before="280" w:after="140"/>
    </w:pPr>
  </w:style>
  <w:style w:type="paragraph" w:customStyle="1" w:styleId="Popisekobrzku">
    <w:name w:val="Popisek obrázku"/>
    <w:basedOn w:val="Popisky"/>
    <w:next w:val="Zklad"/>
    <w:rsid w:val="006668A0"/>
    <w:pPr>
      <w:numPr>
        <w:numId w:val="4"/>
      </w:numPr>
      <w:tabs>
        <w:tab w:val="left" w:pos="924"/>
      </w:tabs>
      <w:spacing w:after="280"/>
    </w:pPr>
  </w:style>
  <w:style w:type="table" w:styleId="Mkatabulky">
    <w:name w:val="Table Grid"/>
    <w:basedOn w:val="Normlntabulka"/>
    <w:uiPriority w:val="59"/>
    <w:rsid w:val="0083198F"/>
    <w:pPr>
      <w:keepNext/>
      <w:keepLines/>
      <w:suppressAutoHyphens/>
      <w:spacing w:line="280" w:lineRule="atLeast"/>
      <w:jc w:val="center"/>
    </w:pPr>
    <w:rPr>
      <w:rFonts w:ascii="Bookman Old Style" w:hAnsi="Bookman Old Style"/>
      <w:sz w:val="24"/>
      <w:szCs w:val="24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Cambria" w:hAnsi="Cambria"/>
        <w:sz w:val="24"/>
      </w:rPr>
    </w:tblStylePr>
  </w:style>
  <w:style w:type="character" w:customStyle="1" w:styleId="Jmnoautora">
    <w:name w:val="Jméno autora"/>
    <w:rsid w:val="00B06CB3"/>
    <w:rPr>
      <w:smallCaps/>
    </w:rPr>
  </w:style>
  <w:style w:type="character" w:customStyle="1" w:styleId="Nzevdla">
    <w:name w:val="Název díla"/>
    <w:rsid w:val="00B06CB3"/>
    <w:rPr>
      <w:i/>
    </w:rPr>
  </w:style>
  <w:style w:type="paragraph" w:customStyle="1" w:styleId="Literatura">
    <w:name w:val="Literatura"/>
    <w:basedOn w:val="Zklad"/>
    <w:rsid w:val="00D2602C"/>
    <w:pPr>
      <w:spacing w:before="60"/>
      <w:ind w:left="480" w:hanging="480"/>
    </w:pPr>
  </w:style>
  <w:style w:type="character" w:customStyle="1" w:styleId="URL">
    <w:name w:val="URL"/>
    <w:rsid w:val="005253A0"/>
    <w:rPr>
      <w:rFonts w:ascii="Courier New" w:hAnsi="Courier New"/>
      <w:noProof/>
    </w:rPr>
  </w:style>
  <w:style w:type="character" w:customStyle="1" w:styleId="Vyznaen1">
    <w:name w:val="Vyznačení 1"/>
    <w:rsid w:val="005253A0"/>
    <w:rPr>
      <w:i/>
    </w:rPr>
  </w:style>
  <w:style w:type="character" w:customStyle="1" w:styleId="Vyznaen2">
    <w:name w:val="Vyznačení 2"/>
    <w:rsid w:val="005253A0"/>
    <w:rPr>
      <w:b/>
    </w:rPr>
  </w:style>
  <w:style w:type="paragraph" w:customStyle="1" w:styleId="Styl1">
    <w:name w:val="Styl1"/>
    <w:basedOn w:val="Normln"/>
    <w:semiHidden/>
    <w:rsid w:val="008A0030"/>
    <w:pPr>
      <w:keepNext/>
      <w:keepLines/>
      <w:suppressAutoHyphens/>
    </w:pPr>
  </w:style>
  <w:style w:type="paragraph" w:customStyle="1" w:styleId="Podpisprohlen">
    <w:name w:val="Podpis prohlášení"/>
    <w:basedOn w:val="Zklad"/>
    <w:rsid w:val="00576992"/>
    <w:pPr>
      <w:tabs>
        <w:tab w:val="left" w:pos="5670"/>
        <w:tab w:val="right" w:leader="underscore" w:pos="8505"/>
      </w:tabs>
      <w:spacing w:before="280"/>
    </w:pPr>
  </w:style>
  <w:style w:type="character" w:customStyle="1" w:styleId="Anglicktext">
    <w:name w:val="Anglický text"/>
    <w:rsid w:val="000F1C94"/>
    <w:rPr>
      <w:lang w:val="en-GB"/>
    </w:rPr>
  </w:style>
  <w:style w:type="paragraph" w:customStyle="1" w:styleId="Zhlavapaty">
    <w:name w:val="Záhlaví a paty"/>
    <w:basedOn w:val="Zklad"/>
    <w:link w:val="ZhlavapatyChar"/>
    <w:rsid w:val="0030249F"/>
    <w:pPr>
      <w:keepNext/>
      <w:keepLines/>
      <w:suppressAutoHyphens/>
      <w:jc w:val="center"/>
    </w:pPr>
    <w:rPr>
      <w:sz w:val="20"/>
    </w:rPr>
  </w:style>
  <w:style w:type="paragraph" w:styleId="Rozvrendokumentu">
    <w:name w:val="Document Map"/>
    <w:basedOn w:val="Normln"/>
    <w:semiHidden/>
    <w:rsid w:val="005253A0"/>
    <w:pPr>
      <w:shd w:val="clear" w:color="auto" w:fill="000080"/>
    </w:pPr>
    <w:rPr>
      <w:rFonts w:ascii="Tahoma" w:hAnsi="Tahoma" w:cs="Tahoma"/>
    </w:rPr>
  </w:style>
  <w:style w:type="paragraph" w:customStyle="1" w:styleId="Obrzek">
    <w:name w:val="Obrázek"/>
    <w:next w:val="Popisekobrzku"/>
    <w:rsid w:val="00C24A4C"/>
    <w:pPr>
      <w:keepNext/>
      <w:keepLines/>
      <w:spacing w:before="280" w:after="140"/>
      <w:jc w:val="center"/>
    </w:pPr>
    <w:rPr>
      <w:rFonts w:ascii="Bookman Old Style" w:hAnsi="Bookman Old Style"/>
      <w:sz w:val="24"/>
      <w:szCs w:val="24"/>
    </w:rPr>
  </w:style>
  <w:style w:type="paragraph" w:customStyle="1" w:styleId="Bukatab">
    <w:name w:val="Buňka tab."/>
    <w:basedOn w:val="Zklad"/>
    <w:rsid w:val="0083198F"/>
  </w:style>
  <w:style w:type="paragraph" w:customStyle="1" w:styleId="Hlavikatab">
    <w:name w:val="Hlavička tab."/>
    <w:basedOn w:val="Bukatab"/>
    <w:rsid w:val="001E176F"/>
    <w:pPr>
      <w:keepNext/>
      <w:keepLines/>
      <w:suppressAutoHyphens/>
      <w:jc w:val="center"/>
    </w:pPr>
    <w:rPr>
      <w:b/>
    </w:rPr>
  </w:style>
  <w:style w:type="paragraph" w:customStyle="1" w:styleId="Datatab">
    <w:name w:val="Data tab."/>
    <w:basedOn w:val="Bukatab"/>
    <w:rsid w:val="00364EA5"/>
    <w:pPr>
      <w:keepNext/>
      <w:keepLines/>
      <w:suppressAutoHyphens/>
    </w:pPr>
  </w:style>
  <w:style w:type="paragraph" w:customStyle="1" w:styleId="Textvtabulce">
    <w:name w:val="Text v tabulce"/>
    <w:basedOn w:val="Datatab"/>
    <w:rsid w:val="0083198F"/>
    <w:pPr>
      <w:jc w:val="left"/>
    </w:pPr>
  </w:style>
  <w:style w:type="paragraph" w:customStyle="1" w:styleId="slavtabulce">
    <w:name w:val="Čísla v tabulce"/>
    <w:basedOn w:val="Datatab"/>
    <w:rsid w:val="0083198F"/>
    <w:pPr>
      <w:jc w:val="right"/>
    </w:pPr>
  </w:style>
  <w:style w:type="paragraph" w:customStyle="1" w:styleId="Obecnvtab">
    <w:name w:val="Obecně v tab."/>
    <w:basedOn w:val="Datatab"/>
    <w:rsid w:val="00364EA5"/>
    <w:pPr>
      <w:jc w:val="center"/>
    </w:pPr>
  </w:style>
  <w:style w:type="paragraph" w:customStyle="1" w:styleId="Tabseparace">
    <w:name w:val="Tab. separace"/>
    <w:basedOn w:val="Zklad"/>
    <w:next w:val="Zklad"/>
    <w:rsid w:val="003C52CA"/>
    <w:pPr>
      <w:spacing w:before="280" w:line="0" w:lineRule="atLeast"/>
    </w:pPr>
    <w:rPr>
      <w:sz w:val="20"/>
    </w:rPr>
  </w:style>
  <w:style w:type="paragraph" w:customStyle="1" w:styleId="Vty">
    <w:name w:val="Výčty"/>
    <w:basedOn w:val="Zklad"/>
    <w:rsid w:val="0075091C"/>
  </w:style>
  <w:style w:type="paragraph" w:customStyle="1" w:styleId="Neslovanvet">
    <w:name w:val="Nečíslovaný výčet"/>
    <w:basedOn w:val="Zklad"/>
    <w:rsid w:val="0078144B"/>
    <w:pPr>
      <w:numPr>
        <w:numId w:val="5"/>
      </w:numPr>
      <w:ind w:left="851"/>
    </w:pPr>
  </w:style>
  <w:style w:type="paragraph" w:customStyle="1" w:styleId="Prvnneslovanvet">
    <w:name w:val="První nečíslovaný výčet"/>
    <w:basedOn w:val="Neslovanvet"/>
    <w:next w:val="Bnneslovanvet"/>
    <w:rsid w:val="00DD5D2A"/>
    <w:pPr>
      <w:spacing w:before="140"/>
    </w:pPr>
  </w:style>
  <w:style w:type="paragraph" w:customStyle="1" w:styleId="Bnneslovanvet">
    <w:name w:val="Běžný nečíslovaný výčet"/>
    <w:basedOn w:val="Neslovanvet"/>
    <w:rsid w:val="004432E2"/>
    <w:pPr>
      <w:spacing w:before="80" w:after="80"/>
    </w:pPr>
  </w:style>
  <w:style w:type="paragraph" w:customStyle="1" w:styleId="Poslednneslovanvet">
    <w:name w:val="Poslední nečíslovaný výčet"/>
    <w:basedOn w:val="Neslovanvet"/>
    <w:next w:val="Dalodstavce"/>
    <w:rsid w:val="00DD5D2A"/>
    <w:pPr>
      <w:spacing w:after="140"/>
    </w:pPr>
  </w:style>
  <w:style w:type="paragraph" w:customStyle="1" w:styleId="slovanvet">
    <w:name w:val="Číslovaný výčet"/>
    <w:basedOn w:val="Vty"/>
    <w:next w:val="slovanvet--druhrove"/>
    <w:rsid w:val="00DC6B73"/>
    <w:pPr>
      <w:numPr>
        <w:numId w:val="6"/>
      </w:numPr>
      <w:spacing w:before="80" w:after="80"/>
    </w:pPr>
  </w:style>
  <w:style w:type="paragraph" w:customStyle="1" w:styleId="Prvnslovanvet">
    <w:name w:val="První číslovaný výčet"/>
    <w:basedOn w:val="slovanvet"/>
    <w:next w:val="slovanvet"/>
    <w:rsid w:val="007F0A70"/>
    <w:pPr>
      <w:spacing w:before="140" w:after="0"/>
    </w:pPr>
  </w:style>
  <w:style w:type="paragraph" w:customStyle="1" w:styleId="Odstavecuvnitvtu">
    <w:name w:val="Odstavec uvnitř výčtu"/>
    <w:basedOn w:val="Vty"/>
    <w:rsid w:val="00D96C54"/>
    <w:pPr>
      <w:ind w:firstLine="482"/>
    </w:pPr>
  </w:style>
  <w:style w:type="paragraph" w:customStyle="1" w:styleId="Obsah">
    <w:name w:val="Obsah"/>
    <w:basedOn w:val="Zklad"/>
    <w:rsid w:val="007A00EC"/>
    <w:rPr>
      <w:noProof/>
    </w:rPr>
  </w:style>
  <w:style w:type="paragraph" w:customStyle="1" w:styleId="slovanvet--druhrove">
    <w:name w:val="Číslovaný výčet -- druhá úroveň"/>
    <w:basedOn w:val="slovanvet"/>
    <w:next w:val="slovanvet--tetrove"/>
    <w:rsid w:val="00DC6B73"/>
    <w:pPr>
      <w:numPr>
        <w:ilvl w:val="1"/>
      </w:numPr>
    </w:pPr>
  </w:style>
  <w:style w:type="paragraph" w:customStyle="1" w:styleId="slovanvet--tetrove">
    <w:name w:val="Číslovaný výčet -- třetí úroveň"/>
    <w:basedOn w:val="slovanvet"/>
    <w:rsid w:val="00DC6B73"/>
    <w:pPr>
      <w:numPr>
        <w:ilvl w:val="2"/>
      </w:numPr>
    </w:pPr>
  </w:style>
  <w:style w:type="paragraph" w:customStyle="1" w:styleId="Prvnodstavec1rovn">
    <w:name w:val="První odstavec 1. úrovně"/>
    <w:basedOn w:val="Textprvnrovnvtu"/>
    <w:next w:val="Bnodstavec1rovn"/>
    <w:rsid w:val="00E915F2"/>
    <w:pPr>
      <w:spacing w:before="140"/>
    </w:pPr>
  </w:style>
  <w:style w:type="paragraph" w:customStyle="1" w:styleId="Poslednodstavecvnevtu">
    <w:name w:val="Poslední odstavec v neč. výčtu"/>
    <w:basedOn w:val="Odstavecuvnitvtu"/>
    <w:rsid w:val="0075091C"/>
    <w:pPr>
      <w:spacing w:after="140"/>
      <w:ind w:left="480"/>
    </w:pPr>
  </w:style>
  <w:style w:type="character" w:customStyle="1" w:styleId="DalodstavceChar">
    <w:name w:val="Další odstavce Char"/>
    <w:basedOn w:val="ZkladChar"/>
    <w:link w:val="Dalodstavce"/>
    <w:rsid w:val="002A3643"/>
  </w:style>
  <w:style w:type="paragraph" w:customStyle="1" w:styleId="Zhlavvpravo">
    <w:name w:val="Záhlaví vpravo"/>
    <w:basedOn w:val="Zhlavstr"/>
    <w:rsid w:val="00713C76"/>
    <w:pPr>
      <w:jc w:val="right"/>
    </w:pPr>
  </w:style>
  <w:style w:type="paragraph" w:customStyle="1" w:styleId="Zhlavvlevo">
    <w:name w:val="Záhlaví vlevo"/>
    <w:basedOn w:val="Zhlavstr"/>
    <w:link w:val="ZhlavvlevoChar"/>
    <w:rsid w:val="0074241C"/>
    <w:pPr>
      <w:jc w:val="left"/>
    </w:pPr>
  </w:style>
  <w:style w:type="paragraph" w:customStyle="1" w:styleId="klovslova">
    <w:name w:val="klíčová slova"/>
    <w:basedOn w:val="Zklad"/>
    <w:rsid w:val="007E1ADE"/>
    <w:pPr>
      <w:spacing w:before="280" w:after="140"/>
      <w:jc w:val="left"/>
    </w:pPr>
    <w:rPr>
      <w:b/>
    </w:rPr>
  </w:style>
  <w:style w:type="character" w:customStyle="1" w:styleId="ZhlavapatyChar">
    <w:name w:val="Záhlaví a paty Char"/>
    <w:basedOn w:val="ZkladChar"/>
    <w:link w:val="Zhlavapaty"/>
    <w:rsid w:val="007E1ADE"/>
  </w:style>
  <w:style w:type="character" w:customStyle="1" w:styleId="ZhlavstrChar">
    <w:name w:val="Záhlaví str. Char"/>
    <w:basedOn w:val="ZhlavapatyChar"/>
    <w:link w:val="Zhlavstr"/>
    <w:rsid w:val="002D7200"/>
  </w:style>
  <w:style w:type="character" w:customStyle="1" w:styleId="ZhlavvlevoChar">
    <w:name w:val="Záhlaví vlevo Char"/>
    <w:basedOn w:val="ZhlavstrChar"/>
    <w:link w:val="Zhlavvlevo"/>
    <w:rsid w:val="0074241C"/>
  </w:style>
  <w:style w:type="paragraph" w:customStyle="1" w:styleId="Bnodstavec1rovn">
    <w:name w:val="Běžný odstavec 1. úrovně"/>
    <w:basedOn w:val="Textprvnrovnvtu"/>
    <w:rsid w:val="008F0E87"/>
    <w:pPr>
      <w:ind w:firstLine="482"/>
    </w:pPr>
  </w:style>
  <w:style w:type="paragraph" w:customStyle="1" w:styleId="Prvnodstavecvnevtu">
    <w:name w:val="První odstavec v neč. výčtu"/>
    <w:basedOn w:val="Textprvnrovnvtu"/>
    <w:next w:val="Bnodstavecvnevtu"/>
    <w:rsid w:val="0075091C"/>
    <w:pPr>
      <w:ind w:left="480"/>
    </w:pPr>
    <w:rPr>
      <w:szCs w:val="20"/>
    </w:rPr>
  </w:style>
  <w:style w:type="paragraph" w:customStyle="1" w:styleId="Bnodstavecvnevtu">
    <w:name w:val="Běžný odstavec v neč. výčtu"/>
    <w:basedOn w:val="Prvnodstavecvnevtu"/>
    <w:next w:val="Poslednodstavecvnevtu"/>
    <w:rsid w:val="006F2973"/>
    <w:pPr>
      <w:ind w:firstLine="482"/>
    </w:pPr>
  </w:style>
  <w:style w:type="paragraph" w:customStyle="1" w:styleId="Textprvnrovnvtu">
    <w:name w:val="Text první úrovně výčtu"/>
    <w:basedOn w:val="Odstavecuvnitvtu"/>
    <w:rsid w:val="008F0E87"/>
    <w:pPr>
      <w:ind w:left="482" w:firstLine="0"/>
    </w:pPr>
  </w:style>
  <w:style w:type="paragraph" w:customStyle="1" w:styleId="Poslednodstavec1rovn">
    <w:name w:val="Poslední odstavec 1. úrovně"/>
    <w:basedOn w:val="Textprvnrovnvtu"/>
    <w:rsid w:val="00EA1E21"/>
    <w:pPr>
      <w:spacing w:after="140"/>
      <w:ind w:firstLine="482"/>
    </w:pPr>
  </w:style>
  <w:style w:type="paragraph" w:customStyle="1" w:styleId="Textdruhrovnvtu">
    <w:name w:val="Text druhé úrovně č. výčtu"/>
    <w:basedOn w:val="Odstavecuvnitvtu"/>
    <w:rsid w:val="00936835"/>
    <w:pPr>
      <w:ind w:left="720" w:firstLine="0"/>
    </w:pPr>
  </w:style>
  <w:style w:type="paragraph" w:customStyle="1" w:styleId="Prvnodstavec2rovn">
    <w:name w:val="První odstavec 2. úrovně"/>
    <w:basedOn w:val="Textdruhrovnvtu"/>
    <w:next w:val="Bnodstavec2rovn"/>
    <w:rsid w:val="00936835"/>
    <w:pPr>
      <w:spacing w:before="140"/>
      <w:ind w:left="964"/>
    </w:pPr>
  </w:style>
  <w:style w:type="paragraph" w:customStyle="1" w:styleId="Bnodstavec2rovn">
    <w:name w:val="Běžný odstavec 2. úrovně"/>
    <w:basedOn w:val="Textdruhrovnvtu"/>
    <w:rsid w:val="00936835"/>
    <w:pPr>
      <w:ind w:left="964" w:firstLine="482"/>
    </w:pPr>
  </w:style>
  <w:style w:type="paragraph" w:customStyle="1" w:styleId="Poslednodstavec2rovn">
    <w:name w:val="Poslední odstavec 2. úrovně"/>
    <w:basedOn w:val="Textdruhrovnvtu"/>
    <w:rsid w:val="00936835"/>
    <w:pPr>
      <w:spacing w:after="140"/>
      <w:ind w:left="964" w:firstLine="482"/>
    </w:pPr>
  </w:style>
  <w:style w:type="paragraph" w:customStyle="1" w:styleId="Texttetrovnvtu">
    <w:name w:val="Text třetí úrovně č. výčtu"/>
    <w:basedOn w:val="Odstavecuvnitvtu"/>
    <w:rsid w:val="00936835"/>
    <w:pPr>
      <w:ind w:left="1701"/>
    </w:pPr>
  </w:style>
  <w:style w:type="paragraph" w:customStyle="1" w:styleId="Prvnodstavec3rovn">
    <w:name w:val="První odstavec 3. úrovně"/>
    <w:basedOn w:val="Texttetrovnvtu"/>
    <w:next w:val="Bnodstavec3rovn"/>
    <w:rsid w:val="00EA1E21"/>
    <w:pPr>
      <w:spacing w:before="140"/>
      <w:ind w:firstLine="0"/>
    </w:pPr>
  </w:style>
  <w:style w:type="paragraph" w:customStyle="1" w:styleId="Bnodstavec3rovn">
    <w:name w:val="Běžný odstavec 3. úrovně"/>
    <w:basedOn w:val="Texttetrovnvtu"/>
    <w:rsid w:val="00EA1E21"/>
  </w:style>
  <w:style w:type="paragraph" w:customStyle="1" w:styleId="Poslednodstavec3rovn">
    <w:name w:val="Poslední odstavec 3. úrovně"/>
    <w:basedOn w:val="Texttetrovnvtu"/>
    <w:rsid w:val="00EA1E21"/>
    <w:pPr>
      <w:spacing w:after="140"/>
    </w:pPr>
  </w:style>
  <w:style w:type="paragraph" w:customStyle="1" w:styleId="Odstaveczavtemnebotabulkou">
    <w:name w:val="Odstavec za výčtem nebo tabulkou"/>
    <w:basedOn w:val="Zklad"/>
    <w:next w:val="Dalodstavce"/>
    <w:rsid w:val="00300D63"/>
    <w:pPr>
      <w:spacing w:before="140"/>
    </w:pPr>
  </w:style>
  <w:style w:type="paragraph" w:customStyle="1" w:styleId="Rovnice">
    <w:name w:val="Rovnice"/>
    <w:basedOn w:val="Obrzek"/>
    <w:next w:val="Zklad"/>
    <w:rsid w:val="002D7200"/>
    <w:pPr>
      <w:tabs>
        <w:tab w:val="center" w:pos="4253"/>
        <w:tab w:val="right" w:pos="8505"/>
      </w:tabs>
    </w:pPr>
  </w:style>
  <w:style w:type="character" w:customStyle="1" w:styleId="Vyrovnvacznakyvtabulkch">
    <w:name w:val="Vyrovnávací znaky v tabulkách"/>
    <w:rsid w:val="0075091C"/>
    <w:rPr>
      <w:color w:val="FFFFFF"/>
    </w:rPr>
  </w:style>
  <w:style w:type="paragraph" w:customStyle="1" w:styleId="Zhlavtitulnlist">
    <w:name w:val="Záhlaví titulní list"/>
    <w:basedOn w:val="Zhlavstr"/>
    <w:rsid w:val="00283847"/>
    <w:rPr>
      <w:b/>
      <w:sz w:val="24"/>
    </w:rPr>
  </w:style>
  <w:style w:type="paragraph" w:customStyle="1" w:styleId="Hlavnnadpis--plohy">
    <w:name w:val="Hlavní nadpis -- přílohy"/>
    <w:basedOn w:val="Hlavnnadpis"/>
    <w:next w:val="Zklad"/>
    <w:rsid w:val="00796B68"/>
    <w:pPr>
      <w:numPr>
        <w:numId w:val="2"/>
      </w:numPr>
    </w:pPr>
  </w:style>
  <w:style w:type="paragraph" w:customStyle="1" w:styleId="Textyvobrzku">
    <w:name w:val="Texty v obrázku"/>
    <w:basedOn w:val="Popisky"/>
    <w:rsid w:val="00853C55"/>
    <w:pPr>
      <w:keepNext w:val="0"/>
    </w:pPr>
  </w:style>
  <w:style w:type="paragraph" w:styleId="Titulek">
    <w:name w:val="caption"/>
    <w:basedOn w:val="Normln"/>
    <w:next w:val="Normln"/>
    <w:uiPriority w:val="35"/>
    <w:qFormat/>
    <w:rsid w:val="00853C55"/>
    <w:rPr>
      <w:b/>
      <w:bCs/>
      <w:sz w:val="20"/>
      <w:szCs w:val="20"/>
    </w:rPr>
  </w:style>
  <w:style w:type="paragraph" w:customStyle="1" w:styleId="Obsah10">
    <w:name w:val="Obsah 10"/>
    <w:basedOn w:val="Obsah1"/>
    <w:rsid w:val="00D06678"/>
    <w:pPr>
      <w:tabs>
        <w:tab w:val="clear" w:pos="480"/>
        <w:tab w:val="left" w:pos="851"/>
      </w:tabs>
      <w:spacing w:before="120" w:after="0"/>
    </w:pPr>
    <w:rPr>
      <w:b w:val="0"/>
    </w:rPr>
  </w:style>
  <w:style w:type="paragraph" w:styleId="Textbubliny">
    <w:name w:val="Balloon Text"/>
    <w:basedOn w:val="Normln"/>
    <w:link w:val="TextbublinyChar"/>
    <w:uiPriority w:val="99"/>
    <w:rsid w:val="00893C1B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rsid w:val="00893C1B"/>
    <w:rPr>
      <w:rFonts w:ascii="Tahoma" w:hAnsi="Tahoma" w:cs="Tahoma"/>
      <w:sz w:val="16"/>
      <w:szCs w:val="16"/>
    </w:rPr>
  </w:style>
  <w:style w:type="paragraph" w:styleId="Seznamobrzk">
    <w:name w:val="table of figures"/>
    <w:basedOn w:val="Normln"/>
    <w:next w:val="Normln"/>
    <w:uiPriority w:val="99"/>
    <w:rsid w:val="007E4582"/>
  </w:style>
  <w:style w:type="character" w:styleId="Siln">
    <w:name w:val="Strong"/>
    <w:uiPriority w:val="22"/>
    <w:qFormat/>
    <w:rsid w:val="00992522"/>
    <w:rPr>
      <w:b/>
      <w:bCs/>
    </w:rPr>
  </w:style>
  <w:style w:type="paragraph" w:customStyle="1" w:styleId="Tabulka--zdroj">
    <w:name w:val="Tabulka -- zdroj"/>
    <w:basedOn w:val="Popisky"/>
    <w:next w:val="Zklad"/>
    <w:qFormat/>
    <w:rsid w:val="007B009C"/>
    <w:pPr>
      <w:spacing w:before="120" w:after="240"/>
    </w:pPr>
    <w:rPr>
      <w:rFonts w:ascii="Georgia" w:hAnsi="Georgia"/>
    </w:rPr>
  </w:style>
  <w:style w:type="paragraph" w:customStyle="1" w:styleId="not4bbtext">
    <w:name w:val="not4bbtext"/>
    <w:basedOn w:val="Normln"/>
    <w:rsid w:val="009F5AB2"/>
    <w:pPr>
      <w:spacing w:before="100" w:beforeAutospacing="1" w:after="100" w:afterAutospacing="1"/>
    </w:pPr>
  </w:style>
  <w:style w:type="character" w:styleId="Odkaznakoment">
    <w:name w:val="annotation reference"/>
    <w:rsid w:val="00C53224"/>
    <w:rPr>
      <w:sz w:val="16"/>
      <w:szCs w:val="16"/>
    </w:rPr>
  </w:style>
  <w:style w:type="paragraph" w:styleId="Textkomente">
    <w:name w:val="annotation text"/>
    <w:basedOn w:val="Normln"/>
    <w:link w:val="TextkomenteChar"/>
    <w:rsid w:val="00C53224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C53224"/>
  </w:style>
  <w:style w:type="paragraph" w:styleId="Pedmtkomente">
    <w:name w:val="annotation subject"/>
    <w:basedOn w:val="Textkomente"/>
    <w:next w:val="Textkomente"/>
    <w:link w:val="PedmtkomenteChar"/>
    <w:rsid w:val="00C53224"/>
    <w:rPr>
      <w:b/>
      <w:bCs/>
    </w:rPr>
  </w:style>
  <w:style w:type="character" w:customStyle="1" w:styleId="PedmtkomenteChar">
    <w:name w:val="Předmět komentáře Char"/>
    <w:link w:val="Pedmtkomente"/>
    <w:rsid w:val="00C53224"/>
    <w:rPr>
      <w:b/>
      <w:bCs/>
    </w:rPr>
  </w:style>
  <w:style w:type="character" w:customStyle="1" w:styleId="st">
    <w:name w:val="st"/>
    <w:basedOn w:val="Standardnpsmoodstavce"/>
    <w:rsid w:val="00516B3A"/>
  </w:style>
  <w:style w:type="character" w:customStyle="1" w:styleId="Absatz-Standardschriftart">
    <w:name w:val="Absatz-Standardschriftart"/>
    <w:rsid w:val="0056469A"/>
  </w:style>
  <w:style w:type="character" w:customStyle="1" w:styleId="WW-Absatz-Standardschriftart">
    <w:name w:val="WW-Absatz-Standardschriftart"/>
    <w:rsid w:val="0056469A"/>
  </w:style>
  <w:style w:type="character" w:customStyle="1" w:styleId="WW-Absatz-Standardschriftart1">
    <w:name w:val="WW-Absatz-Standardschriftart1"/>
    <w:rsid w:val="0056469A"/>
  </w:style>
  <w:style w:type="character" w:customStyle="1" w:styleId="Symbolyproslovn">
    <w:name w:val="Symboly pro číslování"/>
    <w:rsid w:val="0056469A"/>
  </w:style>
  <w:style w:type="paragraph" w:customStyle="1" w:styleId="Nadpis">
    <w:name w:val="Nadpis"/>
    <w:basedOn w:val="Normln"/>
    <w:next w:val="Zkladntext"/>
    <w:rsid w:val="0056469A"/>
    <w:pPr>
      <w:keepNext/>
      <w:widowControl w:val="0"/>
      <w:suppressAutoHyphens/>
      <w:spacing w:before="240" w:after="120"/>
    </w:pPr>
    <w:rPr>
      <w:rFonts w:ascii="Arial" w:eastAsia="DejaVu Sans" w:hAnsi="Arial" w:cs="DejaVu Sans"/>
      <w:kern w:val="1"/>
      <w:sz w:val="28"/>
      <w:szCs w:val="28"/>
      <w:lang w:eastAsia="hi-IN" w:bidi="hi-IN"/>
    </w:rPr>
  </w:style>
  <w:style w:type="paragraph" w:styleId="Seznam">
    <w:name w:val="List"/>
    <w:basedOn w:val="Zkladntext"/>
    <w:rsid w:val="0056469A"/>
    <w:pPr>
      <w:widowControl w:val="0"/>
      <w:suppressAutoHyphens/>
    </w:pPr>
    <w:rPr>
      <w:rFonts w:eastAsia="DejaVu Sans" w:cs="DejaVu Sans"/>
      <w:kern w:val="1"/>
      <w:lang w:eastAsia="hi-IN" w:bidi="hi-IN"/>
    </w:rPr>
  </w:style>
  <w:style w:type="paragraph" w:customStyle="1" w:styleId="Popisek">
    <w:name w:val="Popisek"/>
    <w:basedOn w:val="Normln"/>
    <w:rsid w:val="0056469A"/>
    <w:pPr>
      <w:widowControl w:val="0"/>
      <w:suppressLineNumbers/>
      <w:suppressAutoHyphens/>
      <w:spacing w:before="120" w:after="120"/>
    </w:pPr>
    <w:rPr>
      <w:rFonts w:eastAsia="DejaVu Sans" w:cs="DejaVu Sans"/>
      <w:i/>
      <w:iCs/>
      <w:kern w:val="1"/>
      <w:lang w:eastAsia="hi-IN" w:bidi="hi-IN"/>
    </w:rPr>
  </w:style>
  <w:style w:type="paragraph" w:customStyle="1" w:styleId="Rejstk">
    <w:name w:val="Rejstřík"/>
    <w:basedOn w:val="Normln"/>
    <w:rsid w:val="0056469A"/>
    <w:pPr>
      <w:widowControl w:val="0"/>
      <w:suppressLineNumbers/>
      <w:suppressAutoHyphens/>
    </w:pPr>
    <w:rPr>
      <w:rFonts w:eastAsia="DejaVu Sans" w:cs="DejaVu Sans"/>
      <w:kern w:val="1"/>
      <w:lang w:eastAsia="hi-IN" w:bidi="hi-IN"/>
    </w:rPr>
  </w:style>
  <w:style w:type="paragraph" w:customStyle="1" w:styleId="Kapitola">
    <w:name w:val="Kapitola"/>
    <w:basedOn w:val="Normln"/>
    <w:rsid w:val="0056469A"/>
    <w:pPr>
      <w:widowControl w:val="0"/>
      <w:suppressAutoHyphens/>
    </w:pPr>
    <w:rPr>
      <w:rFonts w:eastAsia="DejaVu Sans" w:cs="DejaVu Sans"/>
      <w:kern w:val="1"/>
      <w:lang w:eastAsia="hi-IN" w:bidi="hi-IN"/>
    </w:rPr>
  </w:style>
  <w:style w:type="character" w:styleId="Zstupntext">
    <w:name w:val="Placeholder Text"/>
    <w:basedOn w:val="Standardnpsmoodstavce"/>
    <w:uiPriority w:val="99"/>
    <w:semiHidden/>
    <w:rsid w:val="0056469A"/>
    <w:rPr>
      <w:color w:val="808080"/>
    </w:rPr>
  </w:style>
  <w:style w:type="paragraph" w:styleId="Bezmezer">
    <w:name w:val="No Spacing"/>
    <w:uiPriority w:val="1"/>
    <w:qFormat/>
    <w:rsid w:val="0056469A"/>
    <w:pPr>
      <w:widowControl w:val="0"/>
      <w:suppressAutoHyphens/>
    </w:pPr>
    <w:rPr>
      <w:rFonts w:eastAsia="DejaVu Sans" w:cs="Mangal"/>
      <w:kern w:val="1"/>
      <w:sz w:val="24"/>
      <w:szCs w:val="21"/>
      <w:lang w:eastAsia="hi-IN" w:bidi="hi-IN"/>
    </w:rPr>
  </w:style>
  <w:style w:type="paragraph" w:styleId="Odstavecseseznamem">
    <w:name w:val="List Paragraph"/>
    <w:basedOn w:val="Normln"/>
    <w:uiPriority w:val="34"/>
    <w:qFormat/>
    <w:rsid w:val="0056469A"/>
    <w:pPr>
      <w:widowControl w:val="0"/>
      <w:suppressAutoHyphens/>
      <w:ind w:left="720"/>
      <w:contextualSpacing/>
    </w:pPr>
    <w:rPr>
      <w:rFonts w:eastAsia="DejaVu Sans" w:cs="Mangal"/>
      <w:kern w:val="1"/>
      <w:szCs w:val="21"/>
      <w:lang w:eastAsia="hi-IN" w:bidi="hi-IN"/>
    </w:rPr>
  </w:style>
  <w:style w:type="character" w:customStyle="1" w:styleId="ZpatChar">
    <w:name w:val="Zápatí Char"/>
    <w:basedOn w:val="Standardnpsmoodstavce"/>
    <w:link w:val="Zpat"/>
    <w:uiPriority w:val="99"/>
    <w:rsid w:val="0056469A"/>
    <w:rPr>
      <w:sz w:val="24"/>
      <w:szCs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56469A"/>
    <w:rPr>
      <w:rFonts w:ascii="Palatino Linotype" w:hAnsi="Palatino Linotype"/>
    </w:rPr>
  </w:style>
  <w:style w:type="paragraph" w:styleId="Nadpisobsahu">
    <w:name w:val="TOC Heading"/>
    <w:basedOn w:val="Nadpis1"/>
    <w:next w:val="Normln"/>
    <w:uiPriority w:val="39"/>
    <w:unhideWhenUsed/>
    <w:qFormat/>
    <w:rsid w:val="0056469A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slovanvet-abc">
    <w:name w:val="Číslovaný výčet - abc"/>
    <w:basedOn w:val="Zkladntext"/>
    <w:link w:val="slovanvet-abcChar"/>
    <w:qFormat/>
    <w:rsid w:val="00DA4E42"/>
    <w:pPr>
      <w:widowControl w:val="0"/>
      <w:numPr>
        <w:numId w:val="8"/>
      </w:numPr>
      <w:tabs>
        <w:tab w:val="left" w:pos="993"/>
      </w:tabs>
      <w:suppressAutoHyphens/>
      <w:ind w:left="993" w:hanging="502"/>
      <w:jc w:val="both"/>
    </w:pPr>
    <w:rPr>
      <w:rFonts w:ascii="Palatino Linotype" w:hAnsi="Palatino Linotype" w:cs="Arial"/>
    </w:rPr>
  </w:style>
  <w:style w:type="character" w:customStyle="1" w:styleId="ZkladntextChar">
    <w:name w:val="Základní text Char"/>
    <w:basedOn w:val="Standardnpsmoodstavce"/>
    <w:link w:val="Zkladntext"/>
    <w:rsid w:val="00DA4E42"/>
    <w:rPr>
      <w:sz w:val="24"/>
      <w:szCs w:val="24"/>
    </w:rPr>
  </w:style>
  <w:style w:type="character" w:customStyle="1" w:styleId="slovanvet-abcChar">
    <w:name w:val="Číslovaný výčet - abc Char"/>
    <w:basedOn w:val="ZkladntextChar"/>
    <w:link w:val="slovanvet-abc"/>
    <w:rsid w:val="00DA4E42"/>
    <w:rPr>
      <w:rFonts w:ascii="Palatino Linotype" w:hAnsi="Palatino Linotype" w:cs="Arial"/>
    </w:rPr>
  </w:style>
  <w:style w:type="character" w:styleId="Sledovanodkaz">
    <w:name w:val="FollowedHyperlink"/>
    <w:basedOn w:val="Standardnpsmoodstavce"/>
    <w:rsid w:val="007A52A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yuka\baksem\bakprace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3A86F5-82CE-4514-86A6-5BF3E2305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bakprace</Template>
  <TotalTime>20</TotalTime>
  <Pages>15</Pages>
  <Words>574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práce</vt:lpstr>
    </vt:vector>
  </TitlesOfParts>
  <Company/>
  <LinksUpToDate>false</LinksUpToDate>
  <CharactersWithSpaces>3955</CharactersWithSpaces>
  <SharedDoc>false</SharedDoc>
  <HLinks>
    <vt:vector size="390" baseType="variant">
      <vt:variant>
        <vt:i4>1900597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_Toc319870832</vt:lpwstr>
      </vt:variant>
      <vt:variant>
        <vt:i4>1900597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_Toc319870831</vt:lpwstr>
      </vt:variant>
      <vt:variant>
        <vt:i4>1900597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_Toc319870830</vt:lpwstr>
      </vt:variant>
      <vt:variant>
        <vt:i4>1835061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_Toc319870829</vt:lpwstr>
      </vt:variant>
      <vt:variant>
        <vt:i4>1835061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_Toc319870828</vt:lpwstr>
      </vt:variant>
      <vt:variant>
        <vt:i4>1835061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_Toc319870827</vt:lpwstr>
      </vt:variant>
      <vt:variant>
        <vt:i4>1835061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_Toc319870826</vt:lpwstr>
      </vt:variant>
      <vt:variant>
        <vt:i4>1507387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_Toc319870693</vt:lpwstr>
      </vt:variant>
      <vt:variant>
        <vt:i4>1507387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_Toc319870692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_Toc319870691</vt:lpwstr>
      </vt:variant>
      <vt:variant>
        <vt:i4>1507387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_Toc319870690</vt:lpwstr>
      </vt:variant>
      <vt:variant>
        <vt:i4>1441851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_Toc319870689</vt:lpwstr>
      </vt:variant>
      <vt:variant>
        <vt:i4>1441851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_Toc319870688</vt:lpwstr>
      </vt:variant>
      <vt:variant>
        <vt:i4>1441851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_Toc319870687</vt:lpwstr>
      </vt:variant>
      <vt:variant>
        <vt:i4>1441851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_Toc319870686</vt:lpwstr>
      </vt:variant>
      <vt:variant>
        <vt:i4>1441851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_Toc319870685</vt:lpwstr>
      </vt:variant>
      <vt:variant>
        <vt:i4>1441851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_Toc319870684</vt:lpwstr>
      </vt:variant>
      <vt:variant>
        <vt:i4>1441851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_Toc319870683</vt:lpwstr>
      </vt:variant>
      <vt:variant>
        <vt:i4>1769531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_Toc319870657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_Toc319870656</vt:lpwstr>
      </vt:variant>
      <vt:variant>
        <vt:i4>1769531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_Toc319870655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_Toc319870654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_Toc319870653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_Toc319870652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_Toc319870651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_Toc319870650</vt:lpwstr>
      </vt:variant>
      <vt:variant>
        <vt:i4>1703995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_Toc319870649</vt:lpwstr>
      </vt:variant>
      <vt:variant>
        <vt:i4>1703995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_Toc319870648</vt:lpwstr>
      </vt:variant>
      <vt:variant>
        <vt:i4>1703995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_Toc319870647</vt:lpwstr>
      </vt:variant>
      <vt:variant>
        <vt:i4>1703995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_Toc319870646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_Toc319870645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_Toc319870644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_Toc319870643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_Toc319870642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_Toc319870641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_Toc319870640</vt:lpwstr>
      </vt:variant>
      <vt:variant>
        <vt:i4>1900603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_Toc319870639</vt:lpwstr>
      </vt:variant>
      <vt:variant>
        <vt:i4>1900603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_Toc319870638</vt:lpwstr>
      </vt:variant>
      <vt:variant>
        <vt:i4>1900603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_Toc319870637</vt:lpwstr>
      </vt:variant>
      <vt:variant>
        <vt:i4>1900603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_Toc319870636</vt:lpwstr>
      </vt:variant>
      <vt:variant>
        <vt:i4>1900603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_Toc319870635</vt:lpwstr>
      </vt:variant>
      <vt:variant>
        <vt:i4>1900603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_Toc319870634</vt:lpwstr>
      </vt:variant>
      <vt:variant>
        <vt:i4>1900603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_Toc319870633</vt:lpwstr>
      </vt:variant>
      <vt:variant>
        <vt:i4>1900603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_Toc319870632</vt:lpwstr>
      </vt:variant>
      <vt:variant>
        <vt:i4>1900603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_Toc319870631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_Toc319870630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_Toc319870629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_Toc319870628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_Toc319870627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_Toc319870626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_Toc319870625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_Toc319870624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_Toc319870623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_Toc319870622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_Toc319870621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_Toc319870620</vt:lpwstr>
      </vt:variant>
      <vt:variant>
        <vt:i4>2031675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_Toc319870619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_Toc319870618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_Toc319870617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_Toc319870616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_Toc319870615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_Toc319870614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_Toc319870613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_Toc319870612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_Toc319870611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creator>Jirka</dc:creator>
  <cp:lastModifiedBy>e</cp:lastModifiedBy>
  <cp:revision>12</cp:revision>
  <cp:lastPrinted>2012-05-20T20:12:00Z</cp:lastPrinted>
  <dcterms:created xsi:type="dcterms:W3CDTF">2015-02-20T09:07:00Z</dcterms:created>
  <dcterms:modified xsi:type="dcterms:W3CDTF">2015-02-20T09:27:00Z</dcterms:modified>
</cp:coreProperties>
</file>